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4D56" w14:textId="77777777" w:rsidR="003B730D" w:rsidRPr="00F439FA" w:rsidRDefault="002E4383" w:rsidP="003B730D">
      <w:pPr>
        <w:rPr>
          <w:rFonts w:cstheme="minorHAnsi"/>
          <w:b/>
          <w:kern w:val="28"/>
          <w:szCs w:val="24"/>
        </w:rPr>
      </w:pPr>
      <w:r w:rsidRPr="00F439FA">
        <w:rPr>
          <w:rFonts w:cstheme="minorHAnsi"/>
          <w:b/>
          <w:kern w:val="28"/>
          <w:szCs w:val="24"/>
        </w:rPr>
        <w:t>Functional Requirement Document – Marketing and Portal</w:t>
      </w:r>
    </w:p>
    <w:p w14:paraId="68F0D074" w14:textId="77777777" w:rsidR="002E4383" w:rsidRPr="00F439FA" w:rsidRDefault="002E4383" w:rsidP="003B730D">
      <w:pPr>
        <w:rPr>
          <w:rFonts w:cstheme="minorHAnsi"/>
          <w:b/>
          <w:kern w:val="28"/>
          <w:szCs w:val="24"/>
        </w:rPr>
      </w:pPr>
      <w:r w:rsidRPr="00F439FA">
        <w:rPr>
          <w:rFonts w:cstheme="minorHAnsi"/>
          <w:b/>
          <w:kern w:val="28"/>
          <w:szCs w:val="24"/>
        </w:rPr>
        <w:t>Prepared for:</w:t>
      </w:r>
    </w:p>
    <w:p w14:paraId="7979E7DA" w14:textId="77777777" w:rsidR="002E4383" w:rsidRPr="00F439FA" w:rsidRDefault="002E4383" w:rsidP="003B730D">
      <w:pPr>
        <w:rPr>
          <w:rFonts w:cstheme="minorHAnsi"/>
          <w:b/>
          <w:kern w:val="28"/>
          <w:szCs w:val="24"/>
        </w:rPr>
      </w:pPr>
    </w:p>
    <w:p w14:paraId="54C07DBF" w14:textId="77777777" w:rsidR="003B730D" w:rsidRPr="00F439FA" w:rsidRDefault="009152E4" w:rsidP="003B730D">
      <w:pPr>
        <w:rPr>
          <w:rFonts w:cstheme="minorHAnsi"/>
          <w:b/>
          <w:kern w:val="28"/>
          <w:szCs w:val="24"/>
        </w:rPr>
      </w:pPr>
      <w:r w:rsidRPr="00F439FA">
        <w:rPr>
          <w:rFonts w:cstheme="minorHAnsi"/>
          <w:b/>
          <w:noProof/>
          <w:kern w:val="28"/>
          <w:szCs w:val="24"/>
        </w:rPr>
        <w:drawing>
          <wp:inline distT="0" distB="0" distL="0" distR="0" wp14:anchorId="56A8E21B" wp14:editId="27F6FBD4">
            <wp:extent cx="1533525" cy="1181100"/>
            <wp:effectExtent l="0" t="0" r="0" b="0"/>
            <wp:docPr id="4" name="Picture 4" descr="C:\Users\glori\Desktop\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ori\Desktop\n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E36C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</w:p>
    <w:p w14:paraId="0BB59AAD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</w:p>
    <w:p w14:paraId="50FB9CD0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</w:p>
    <w:p w14:paraId="5FBBB9B8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  <w:r w:rsidRPr="00F439FA">
        <w:rPr>
          <w:rFonts w:cstheme="minorHAnsi"/>
          <w:kern w:val="28"/>
          <w:szCs w:val="24"/>
        </w:rPr>
        <w:t>Project</w:t>
      </w:r>
    </w:p>
    <w:p w14:paraId="3FD09FBC" w14:textId="77777777" w:rsidR="003B730D" w:rsidRPr="00F439FA" w:rsidRDefault="00AA614A" w:rsidP="003B730D">
      <w:pPr>
        <w:rPr>
          <w:rFonts w:cstheme="minorHAnsi"/>
          <w:b/>
          <w:kern w:val="28"/>
          <w:szCs w:val="24"/>
        </w:rPr>
      </w:pPr>
      <w:r w:rsidRPr="00F439FA">
        <w:rPr>
          <w:rFonts w:cstheme="minorHAnsi"/>
          <w:b/>
          <w:szCs w:val="24"/>
        </w:rPr>
        <w:t>College Management Solution Implementation - ERP</w:t>
      </w:r>
    </w:p>
    <w:p w14:paraId="418CCB9C" w14:textId="77777777" w:rsidR="003B730D" w:rsidRPr="00F439FA" w:rsidRDefault="003B730D" w:rsidP="003B730D">
      <w:pPr>
        <w:rPr>
          <w:rFonts w:cstheme="minorHAnsi"/>
          <w:b/>
          <w:kern w:val="28"/>
          <w:szCs w:val="24"/>
        </w:rPr>
      </w:pPr>
    </w:p>
    <w:p w14:paraId="516BF11E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</w:p>
    <w:p w14:paraId="350DF6BF" w14:textId="77777777" w:rsidR="003B730D" w:rsidRDefault="003B730D" w:rsidP="003B730D">
      <w:pPr>
        <w:rPr>
          <w:rFonts w:cstheme="minorHAnsi"/>
          <w:kern w:val="28"/>
          <w:szCs w:val="24"/>
        </w:rPr>
      </w:pPr>
    </w:p>
    <w:p w14:paraId="73BFD7F9" w14:textId="77777777" w:rsidR="00BB4036" w:rsidRPr="00F439FA" w:rsidRDefault="00BB4036" w:rsidP="003B730D">
      <w:pPr>
        <w:rPr>
          <w:rFonts w:cstheme="minorHAnsi"/>
          <w:kern w:val="28"/>
          <w:szCs w:val="24"/>
        </w:rPr>
      </w:pPr>
    </w:p>
    <w:p w14:paraId="21CD5C73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  <w:r w:rsidRPr="00F439FA">
        <w:rPr>
          <w:rFonts w:cstheme="minorHAnsi"/>
          <w:kern w:val="28"/>
          <w:szCs w:val="24"/>
        </w:rPr>
        <w:t>Prepared by</w:t>
      </w:r>
    </w:p>
    <w:p w14:paraId="5E607E51" w14:textId="77777777" w:rsidR="003B730D" w:rsidRPr="00F439FA" w:rsidRDefault="00606EC2" w:rsidP="003B730D">
      <w:pPr>
        <w:rPr>
          <w:rFonts w:cstheme="minorHAnsi"/>
          <w:b/>
          <w:kern w:val="28"/>
          <w:szCs w:val="24"/>
        </w:rPr>
      </w:pPr>
      <w:r w:rsidRPr="00F439FA">
        <w:rPr>
          <w:rFonts w:cstheme="minorHAnsi"/>
          <w:b/>
          <w:szCs w:val="24"/>
        </w:rPr>
        <w:t>Info Gain Consulting</w:t>
      </w:r>
    </w:p>
    <w:p w14:paraId="36DAE1C3" w14:textId="77777777" w:rsidR="003B730D" w:rsidRPr="00F439FA" w:rsidRDefault="003B730D" w:rsidP="003B730D">
      <w:pPr>
        <w:rPr>
          <w:rFonts w:cstheme="minorHAnsi"/>
          <w:b/>
          <w:kern w:val="28"/>
          <w:szCs w:val="24"/>
        </w:rPr>
      </w:pPr>
    </w:p>
    <w:p w14:paraId="0613C4BE" w14:textId="77777777" w:rsidR="003B730D" w:rsidRPr="00F439FA" w:rsidRDefault="003B730D" w:rsidP="003B730D">
      <w:pPr>
        <w:rPr>
          <w:rFonts w:cstheme="minorHAnsi"/>
          <w:kern w:val="28"/>
          <w:szCs w:val="24"/>
        </w:rPr>
      </w:pPr>
    </w:p>
    <w:p w14:paraId="3F6F6AC4" w14:textId="77777777" w:rsidR="00AA614A" w:rsidRPr="00F439FA" w:rsidRDefault="00AA614A" w:rsidP="003B730D">
      <w:pPr>
        <w:rPr>
          <w:rFonts w:cstheme="minorHAnsi"/>
          <w:kern w:val="28"/>
          <w:szCs w:val="24"/>
        </w:rPr>
      </w:pPr>
    </w:p>
    <w:p w14:paraId="305FAE75" w14:textId="77777777" w:rsidR="003B730D" w:rsidRPr="00F439FA" w:rsidRDefault="00AA614A" w:rsidP="003B730D">
      <w:pPr>
        <w:rPr>
          <w:rFonts w:cstheme="minorHAnsi"/>
          <w:kern w:val="28"/>
          <w:szCs w:val="24"/>
        </w:rPr>
      </w:pPr>
      <w:r w:rsidRPr="00F439FA">
        <w:rPr>
          <w:rFonts w:cstheme="minorHAnsi"/>
          <w:kern w:val="28"/>
          <w:szCs w:val="24"/>
        </w:rPr>
        <w:t>Project Type</w:t>
      </w:r>
    </w:p>
    <w:p w14:paraId="61B47C65" w14:textId="77777777" w:rsidR="00AA614A" w:rsidRPr="00F439FA" w:rsidRDefault="00AA614A" w:rsidP="003B730D">
      <w:pPr>
        <w:rPr>
          <w:rFonts w:cstheme="minorHAnsi"/>
          <w:b/>
          <w:kern w:val="28"/>
          <w:szCs w:val="24"/>
        </w:rPr>
      </w:pPr>
      <w:r w:rsidRPr="00F439FA">
        <w:rPr>
          <w:rFonts w:cstheme="minorHAnsi"/>
          <w:b/>
          <w:kern w:val="28"/>
          <w:szCs w:val="24"/>
        </w:rPr>
        <w:t>Agile</w:t>
      </w:r>
    </w:p>
    <w:p w14:paraId="641509E1" w14:textId="77777777" w:rsidR="003B730D" w:rsidRPr="00F439FA" w:rsidRDefault="003B730D" w:rsidP="003B730D">
      <w:pPr>
        <w:rPr>
          <w:rFonts w:cstheme="minorHAnsi"/>
          <w:szCs w:val="24"/>
        </w:rPr>
      </w:pPr>
    </w:p>
    <w:p w14:paraId="1628D8C1" w14:textId="77777777" w:rsidR="003B730D" w:rsidRPr="00F439FA" w:rsidRDefault="003B730D" w:rsidP="003B730D">
      <w:pPr>
        <w:rPr>
          <w:rFonts w:cstheme="minorHAnsi"/>
          <w:szCs w:val="24"/>
        </w:rPr>
        <w:sectPr w:rsidR="003B730D" w:rsidRPr="00F439FA" w:rsidSect="00360E1E">
          <w:headerReference w:type="default" r:id="rId12"/>
          <w:headerReference w:type="first" r:id="rId13"/>
          <w:footerReference w:type="first" r:id="rId14"/>
          <w:pgSz w:w="11907" w:h="16839" w:code="9"/>
          <w:pgMar w:top="431" w:right="720" w:bottom="720" w:left="720" w:header="420" w:footer="567" w:gutter="0"/>
          <w:pgNumType w:fmt="lowerRoman"/>
          <w:cols w:space="708"/>
          <w:titlePg/>
          <w:docGrid w:linePitch="360"/>
        </w:sectPr>
      </w:pPr>
    </w:p>
    <w:p w14:paraId="381019B0" w14:textId="77777777" w:rsidR="00360E1E" w:rsidRPr="00F439FA" w:rsidRDefault="00360E1E">
      <w:pPr>
        <w:rPr>
          <w:rFonts w:cstheme="minorHAnsi"/>
          <w:b/>
          <w:szCs w:val="24"/>
        </w:rPr>
      </w:pPr>
    </w:p>
    <w:p w14:paraId="5CB649E8" w14:textId="77777777" w:rsidR="00F21E4D" w:rsidRPr="00F439FA" w:rsidRDefault="00CE2A63">
      <w:pPr>
        <w:rPr>
          <w:rFonts w:cstheme="minorHAnsi"/>
          <w:b/>
          <w:szCs w:val="24"/>
        </w:rPr>
      </w:pPr>
      <w:r w:rsidRPr="00F439FA">
        <w:rPr>
          <w:rFonts w:cstheme="minorHAnsi"/>
          <w:b/>
          <w:szCs w:val="24"/>
        </w:rPr>
        <w:t>Revision and Signoff Sheet</w:t>
      </w:r>
    </w:p>
    <w:p w14:paraId="583E225F" w14:textId="77777777" w:rsidR="000F1237" w:rsidRPr="00F439FA" w:rsidRDefault="000F1237" w:rsidP="000F1237">
      <w:pPr>
        <w:spacing w:before="360" w:after="120"/>
        <w:outlineLvl w:val="0"/>
        <w:rPr>
          <w:rFonts w:cstheme="minorHAnsi"/>
          <w:b/>
          <w:szCs w:val="24"/>
        </w:rPr>
      </w:pPr>
      <w:bookmarkStart w:id="0" w:name="_Toc520796276"/>
      <w:r w:rsidRPr="00F439FA">
        <w:rPr>
          <w:rFonts w:cstheme="minorHAnsi"/>
          <w:b/>
          <w:szCs w:val="24"/>
        </w:rPr>
        <w:t>Change Record</w:t>
      </w:r>
      <w:bookmarkEnd w:id="0"/>
      <w:r w:rsidRPr="00F439FA">
        <w:rPr>
          <w:rFonts w:cstheme="minorHAnsi"/>
          <w:b/>
          <w:szCs w:val="24"/>
        </w:rPr>
        <w:t xml:space="preserve"> </w:t>
      </w:r>
    </w:p>
    <w:tbl>
      <w:tblPr>
        <w:tblW w:w="0" w:type="auto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53"/>
        <w:gridCol w:w="2250"/>
        <w:gridCol w:w="1620"/>
        <w:gridCol w:w="4372"/>
      </w:tblGrid>
      <w:tr w:rsidR="001C6941" w:rsidRPr="00F439FA" w14:paraId="1AC65F62" w14:textId="77777777" w:rsidTr="001C6941">
        <w:trPr>
          <w:trHeight w:val="493"/>
        </w:trPr>
        <w:tc>
          <w:tcPr>
            <w:tcW w:w="175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2B96F3A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  <w:t>Date</w:t>
            </w:r>
          </w:p>
        </w:tc>
        <w:tc>
          <w:tcPr>
            <w:tcW w:w="225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EECE04E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  <w:t>Author</w:t>
            </w:r>
          </w:p>
        </w:tc>
        <w:tc>
          <w:tcPr>
            <w:tcW w:w="162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066012D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  <w:t>Version</w:t>
            </w:r>
          </w:p>
        </w:tc>
        <w:tc>
          <w:tcPr>
            <w:tcW w:w="437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4480A77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b/>
                <w:bCs/>
                <w:szCs w:val="24"/>
                <w:lang w:val="en-AU" w:eastAsia="ja-JP"/>
              </w:rPr>
              <w:t>Change reference</w:t>
            </w:r>
          </w:p>
        </w:tc>
      </w:tr>
      <w:tr w:rsidR="001C6941" w:rsidRPr="00F439FA" w14:paraId="7B0625F2" w14:textId="77777777" w:rsidTr="001C6941">
        <w:tc>
          <w:tcPr>
            <w:tcW w:w="1753" w:type="dxa"/>
            <w:tcBorders>
              <w:top w:val="single" w:sz="8" w:space="0" w:color="999999"/>
              <w:bottom w:val="single" w:sz="8" w:space="0" w:color="999999"/>
            </w:tcBorders>
          </w:tcPr>
          <w:p w14:paraId="4745F882" w14:textId="77777777" w:rsidR="001C6941" w:rsidRPr="00F439FA" w:rsidRDefault="001C6941" w:rsidP="001C694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31/07/2018</w:t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8" w:space="0" w:color="999999"/>
            </w:tcBorders>
          </w:tcPr>
          <w:p w14:paraId="625B7F1F" w14:textId="77777777" w:rsidR="001C6941" w:rsidRPr="00F439FA" w:rsidRDefault="00354463" w:rsidP="001C694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Gloria Gesicho</w:t>
            </w:r>
          </w:p>
        </w:tc>
        <w:tc>
          <w:tcPr>
            <w:tcW w:w="1620" w:type="dxa"/>
            <w:tcBorders>
              <w:top w:val="single" w:sz="8" w:space="0" w:color="999999"/>
              <w:bottom w:val="single" w:sz="8" w:space="0" w:color="999999"/>
            </w:tcBorders>
          </w:tcPr>
          <w:p w14:paraId="6B28B7AE" w14:textId="77777777" w:rsidR="001C6941" w:rsidRPr="00F439FA" w:rsidRDefault="001C6941" w:rsidP="001C694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1.0</w:t>
            </w:r>
          </w:p>
        </w:tc>
        <w:tc>
          <w:tcPr>
            <w:tcW w:w="4372" w:type="dxa"/>
            <w:tcBorders>
              <w:top w:val="single" w:sz="8" w:space="0" w:color="999999"/>
              <w:bottom w:val="single" w:sz="8" w:space="0" w:color="999999"/>
            </w:tcBorders>
          </w:tcPr>
          <w:p w14:paraId="141B6BE0" w14:textId="77777777" w:rsidR="001C6941" w:rsidRPr="00F439FA" w:rsidRDefault="001C6941" w:rsidP="001C694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Initial draft for review/discussion.</w:t>
            </w:r>
          </w:p>
        </w:tc>
      </w:tr>
      <w:tr w:rsidR="001C6941" w:rsidRPr="00F439FA" w14:paraId="6E532F9C" w14:textId="77777777" w:rsidTr="001C6941">
        <w:tc>
          <w:tcPr>
            <w:tcW w:w="1753" w:type="dxa"/>
            <w:tcBorders>
              <w:top w:val="single" w:sz="8" w:space="0" w:color="999999"/>
              <w:bottom w:val="single" w:sz="8" w:space="0" w:color="999999"/>
            </w:tcBorders>
          </w:tcPr>
          <w:p w14:paraId="35EAB03F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 xml:space="preserve">31/07/2018 </w:t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8" w:space="0" w:color="999999"/>
            </w:tcBorders>
          </w:tcPr>
          <w:p w14:paraId="07783A21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Anne Nyaga</w:t>
            </w:r>
          </w:p>
        </w:tc>
        <w:tc>
          <w:tcPr>
            <w:tcW w:w="1620" w:type="dxa"/>
            <w:tcBorders>
              <w:top w:val="single" w:sz="8" w:space="0" w:color="999999"/>
              <w:bottom w:val="single" w:sz="8" w:space="0" w:color="999999"/>
            </w:tcBorders>
          </w:tcPr>
          <w:p w14:paraId="2A5AC447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1.1</w:t>
            </w:r>
          </w:p>
        </w:tc>
        <w:tc>
          <w:tcPr>
            <w:tcW w:w="4372" w:type="dxa"/>
            <w:tcBorders>
              <w:top w:val="single" w:sz="8" w:space="0" w:color="999999"/>
              <w:bottom w:val="single" w:sz="8" w:space="0" w:color="999999"/>
            </w:tcBorders>
          </w:tcPr>
          <w:p w14:paraId="7728ABC9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Revised draft</w:t>
            </w:r>
          </w:p>
        </w:tc>
      </w:tr>
      <w:tr w:rsidR="001C6941" w:rsidRPr="00F439FA" w14:paraId="4349850A" w14:textId="77777777" w:rsidTr="001C6941">
        <w:tc>
          <w:tcPr>
            <w:tcW w:w="1753" w:type="dxa"/>
            <w:tcBorders>
              <w:top w:val="single" w:sz="8" w:space="0" w:color="999999"/>
              <w:bottom w:val="single" w:sz="8" w:space="0" w:color="999999"/>
            </w:tcBorders>
          </w:tcPr>
          <w:p w14:paraId="08565B9A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 xml:space="preserve">31/07/2018             </w:t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8" w:space="0" w:color="999999"/>
            </w:tcBorders>
          </w:tcPr>
          <w:p w14:paraId="7404D405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Shadrack Kioko</w:t>
            </w:r>
          </w:p>
        </w:tc>
        <w:tc>
          <w:tcPr>
            <w:tcW w:w="1620" w:type="dxa"/>
            <w:tcBorders>
              <w:top w:val="single" w:sz="8" w:space="0" w:color="999999"/>
              <w:bottom w:val="single" w:sz="8" w:space="0" w:color="999999"/>
            </w:tcBorders>
          </w:tcPr>
          <w:p w14:paraId="7846C30B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1.2</w:t>
            </w:r>
          </w:p>
        </w:tc>
        <w:tc>
          <w:tcPr>
            <w:tcW w:w="4372" w:type="dxa"/>
            <w:tcBorders>
              <w:top w:val="single" w:sz="8" w:space="0" w:color="999999"/>
              <w:bottom w:val="single" w:sz="8" w:space="0" w:color="999999"/>
            </w:tcBorders>
          </w:tcPr>
          <w:p w14:paraId="4DB56752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Revised draft</w:t>
            </w:r>
          </w:p>
        </w:tc>
      </w:tr>
      <w:tr w:rsidR="001C6941" w:rsidRPr="00F439FA" w14:paraId="3AC631EC" w14:textId="77777777" w:rsidTr="001C6941">
        <w:tc>
          <w:tcPr>
            <w:tcW w:w="1753" w:type="dxa"/>
            <w:tcBorders>
              <w:top w:val="single" w:sz="8" w:space="0" w:color="999999"/>
              <w:bottom w:val="single" w:sz="8" w:space="0" w:color="999999"/>
            </w:tcBorders>
          </w:tcPr>
          <w:p w14:paraId="768198B6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01/08/2018</w:t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8" w:space="0" w:color="999999"/>
            </w:tcBorders>
          </w:tcPr>
          <w:p w14:paraId="64CC7447" w14:textId="77777777" w:rsidR="001C6941" w:rsidRPr="00F439FA" w:rsidRDefault="00354463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Gloria Gesicho</w:t>
            </w:r>
          </w:p>
        </w:tc>
        <w:tc>
          <w:tcPr>
            <w:tcW w:w="1620" w:type="dxa"/>
            <w:tcBorders>
              <w:top w:val="single" w:sz="8" w:space="0" w:color="999999"/>
              <w:bottom w:val="single" w:sz="8" w:space="0" w:color="999999"/>
            </w:tcBorders>
          </w:tcPr>
          <w:p w14:paraId="1295B2DE" w14:textId="77777777" w:rsidR="001C6941" w:rsidRPr="00F439FA" w:rsidRDefault="001C694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 w:rsidRPr="00F439FA">
              <w:rPr>
                <w:rFonts w:eastAsia="Arial Narrow" w:cstheme="minorHAnsi"/>
                <w:szCs w:val="24"/>
                <w:lang w:val="en-AU" w:eastAsia="ja-JP"/>
              </w:rPr>
              <w:t>1.3</w:t>
            </w:r>
          </w:p>
        </w:tc>
        <w:tc>
          <w:tcPr>
            <w:tcW w:w="4372" w:type="dxa"/>
            <w:tcBorders>
              <w:top w:val="single" w:sz="8" w:space="0" w:color="999999"/>
              <w:bottom w:val="single" w:sz="8" w:space="0" w:color="999999"/>
            </w:tcBorders>
          </w:tcPr>
          <w:p w14:paraId="13FBB7C8" w14:textId="77777777" w:rsidR="001C6941" w:rsidRPr="00F439FA" w:rsidRDefault="004A1151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>
              <w:rPr>
                <w:rFonts w:cstheme="minorHAnsi"/>
                <w:szCs w:val="24"/>
              </w:rPr>
              <w:t xml:space="preserve">Amendments with NIT feedback </w:t>
            </w:r>
          </w:p>
        </w:tc>
      </w:tr>
      <w:tr w:rsidR="0010463E" w:rsidRPr="00F439FA" w14:paraId="402CCA15" w14:textId="77777777" w:rsidTr="001C6941">
        <w:tc>
          <w:tcPr>
            <w:tcW w:w="1753" w:type="dxa"/>
            <w:tcBorders>
              <w:top w:val="single" w:sz="8" w:space="0" w:color="999999"/>
              <w:bottom w:val="single" w:sz="8" w:space="0" w:color="999999"/>
            </w:tcBorders>
          </w:tcPr>
          <w:p w14:paraId="60760266" w14:textId="14082BF3" w:rsidR="0010463E" w:rsidRPr="00F439FA" w:rsidRDefault="00EC01A4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>
              <w:rPr>
                <w:rFonts w:eastAsia="Arial Narrow" w:cstheme="minorHAnsi"/>
                <w:szCs w:val="24"/>
                <w:lang w:val="en-AU" w:eastAsia="ja-JP"/>
              </w:rPr>
              <w:t>03/03/2019</w:t>
            </w:r>
          </w:p>
        </w:tc>
        <w:tc>
          <w:tcPr>
            <w:tcW w:w="2250" w:type="dxa"/>
            <w:tcBorders>
              <w:top w:val="single" w:sz="8" w:space="0" w:color="999999"/>
              <w:bottom w:val="single" w:sz="8" w:space="0" w:color="999999"/>
            </w:tcBorders>
          </w:tcPr>
          <w:p w14:paraId="2A46F0D4" w14:textId="1C31C6DE" w:rsidR="0010463E" w:rsidRPr="00F439FA" w:rsidRDefault="00EC01A4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>
              <w:rPr>
                <w:rFonts w:eastAsia="Arial Narrow" w:cstheme="minorHAnsi"/>
                <w:szCs w:val="24"/>
                <w:lang w:val="en-AU" w:eastAsia="ja-JP"/>
              </w:rPr>
              <w:t>Shadrack Kioko</w:t>
            </w:r>
          </w:p>
        </w:tc>
        <w:tc>
          <w:tcPr>
            <w:tcW w:w="1620" w:type="dxa"/>
            <w:tcBorders>
              <w:top w:val="single" w:sz="8" w:space="0" w:color="999999"/>
              <w:bottom w:val="single" w:sz="8" w:space="0" w:color="999999"/>
            </w:tcBorders>
          </w:tcPr>
          <w:p w14:paraId="7E91AC76" w14:textId="705BB6B2" w:rsidR="0010463E" w:rsidRPr="00F439FA" w:rsidRDefault="00EC01A4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>
              <w:rPr>
                <w:rFonts w:eastAsia="Arial Narrow" w:cstheme="minorHAnsi"/>
                <w:szCs w:val="24"/>
                <w:lang w:val="en-AU" w:eastAsia="ja-JP"/>
              </w:rPr>
              <w:t>1.4</w:t>
            </w:r>
          </w:p>
        </w:tc>
        <w:tc>
          <w:tcPr>
            <w:tcW w:w="4372" w:type="dxa"/>
            <w:tcBorders>
              <w:top w:val="single" w:sz="8" w:space="0" w:color="999999"/>
              <w:bottom w:val="single" w:sz="8" w:space="0" w:color="999999"/>
            </w:tcBorders>
          </w:tcPr>
          <w:p w14:paraId="35921498" w14:textId="593DB7D1" w:rsidR="0010463E" w:rsidRPr="00F439FA" w:rsidRDefault="00EC01A4" w:rsidP="001C6941">
            <w:pPr>
              <w:spacing w:before="60" w:after="60" w:line="264" w:lineRule="auto"/>
              <w:rPr>
                <w:rFonts w:eastAsia="Arial Narrow" w:cstheme="minorHAnsi"/>
                <w:szCs w:val="24"/>
                <w:lang w:val="en-AU" w:eastAsia="ja-JP"/>
              </w:rPr>
            </w:pPr>
            <w:r>
              <w:rPr>
                <w:rFonts w:eastAsia="Arial Narrow" w:cstheme="minorHAnsi"/>
                <w:szCs w:val="24"/>
                <w:lang w:val="en-AU" w:eastAsia="ja-JP"/>
              </w:rPr>
              <w:t>Updating the requirements</w:t>
            </w:r>
          </w:p>
        </w:tc>
      </w:tr>
    </w:tbl>
    <w:p w14:paraId="115170AE" w14:textId="77777777" w:rsidR="00D918E9" w:rsidRPr="00F439FA" w:rsidRDefault="00D918E9" w:rsidP="00D918E9">
      <w:pPr>
        <w:rPr>
          <w:rFonts w:cstheme="minorHAnsi"/>
          <w:b/>
          <w:bCs/>
          <w:szCs w:val="24"/>
        </w:rPr>
      </w:pPr>
    </w:p>
    <w:p w14:paraId="7C5C9002" w14:textId="77777777" w:rsidR="0063200F" w:rsidRPr="00F439FA" w:rsidRDefault="0063200F" w:rsidP="00D918E9">
      <w:pPr>
        <w:rPr>
          <w:rFonts w:cstheme="minorHAnsi"/>
          <w:b/>
          <w:bCs/>
          <w:szCs w:val="24"/>
        </w:rPr>
      </w:pPr>
    </w:p>
    <w:p w14:paraId="060DA3E7" w14:textId="77777777" w:rsidR="0063200F" w:rsidRPr="00F439FA" w:rsidRDefault="0063200F" w:rsidP="00D918E9">
      <w:pPr>
        <w:rPr>
          <w:rFonts w:cstheme="minorHAnsi"/>
          <w:b/>
          <w:bCs/>
          <w:szCs w:val="24"/>
        </w:rPr>
      </w:pPr>
      <w:r w:rsidRPr="00F439FA">
        <w:rPr>
          <w:rFonts w:cstheme="minorHAnsi"/>
          <w:b/>
          <w:bCs/>
          <w:szCs w:val="24"/>
        </w:rPr>
        <w:t>Author</w:t>
      </w:r>
    </w:p>
    <w:tbl>
      <w:tblPr>
        <w:tblW w:w="0" w:type="auto"/>
        <w:tblInd w:w="-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784"/>
        <w:gridCol w:w="6211"/>
      </w:tblGrid>
      <w:tr w:rsidR="0063200F" w:rsidRPr="00F439FA" w14:paraId="49EE5F1B" w14:textId="77777777" w:rsidTr="0063200F">
        <w:tc>
          <w:tcPr>
            <w:tcW w:w="378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557C1B" w14:textId="77777777" w:rsidR="0063200F" w:rsidRPr="00F439FA" w:rsidRDefault="0063200F" w:rsidP="005F3100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Item</w:t>
            </w:r>
          </w:p>
        </w:tc>
        <w:tc>
          <w:tcPr>
            <w:tcW w:w="621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E86F192" w14:textId="77777777" w:rsidR="0063200F" w:rsidRPr="00F439FA" w:rsidRDefault="0063200F" w:rsidP="005F3100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Details</w:t>
            </w:r>
          </w:p>
        </w:tc>
      </w:tr>
      <w:tr w:rsidR="0063200F" w:rsidRPr="00F439FA" w14:paraId="271EF3BF" w14:textId="77777777" w:rsidTr="0063200F">
        <w:tc>
          <w:tcPr>
            <w:tcW w:w="3784" w:type="dxa"/>
            <w:tcBorders>
              <w:top w:val="single" w:sz="8" w:space="0" w:color="999999"/>
              <w:bottom w:val="single" w:sz="8" w:space="0" w:color="999999"/>
            </w:tcBorders>
          </w:tcPr>
          <w:p w14:paraId="58C36C65" w14:textId="77777777" w:rsidR="0063200F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Document Title</w:t>
            </w:r>
          </w:p>
        </w:tc>
        <w:tc>
          <w:tcPr>
            <w:tcW w:w="6211" w:type="dxa"/>
            <w:tcBorders>
              <w:top w:val="single" w:sz="8" w:space="0" w:color="999999"/>
              <w:bottom w:val="single" w:sz="8" w:space="0" w:color="999999"/>
            </w:tcBorders>
          </w:tcPr>
          <w:p w14:paraId="5C223382" w14:textId="77777777" w:rsidR="0063200F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Functional Requirements Document</w:t>
            </w:r>
          </w:p>
        </w:tc>
      </w:tr>
      <w:tr w:rsidR="0063200F" w:rsidRPr="00F439FA" w14:paraId="75EAD001" w14:textId="77777777" w:rsidTr="0063200F">
        <w:tc>
          <w:tcPr>
            <w:tcW w:w="3784" w:type="dxa"/>
          </w:tcPr>
          <w:p w14:paraId="6979A0FA" w14:textId="77777777" w:rsidR="0063200F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Author</w:t>
            </w:r>
          </w:p>
        </w:tc>
        <w:tc>
          <w:tcPr>
            <w:tcW w:w="6211" w:type="dxa"/>
          </w:tcPr>
          <w:p w14:paraId="7A2198AB" w14:textId="77777777" w:rsidR="0063200F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Gloria Gesicho</w:t>
            </w:r>
          </w:p>
        </w:tc>
      </w:tr>
      <w:tr w:rsidR="0063200F" w:rsidRPr="00F439FA" w14:paraId="5F196695" w14:textId="77777777" w:rsidTr="0063200F">
        <w:tc>
          <w:tcPr>
            <w:tcW w:w="3784" w:type="dxa"/>
            <w:tcBorders>
              <w:top w:val="single" w:sz="8" w:space="0" w:color="999999"/>
              <w:bottom w:val="single" w:sz="8" w:space="0" w:color="999999"/>
            </w:tcBorders>
          </w:tcPr>
          <w:p w14:paraId="4C3AA82E" w14:textId="77777777" w:rsidR="0063200F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Creation Date</w:t>
            </w:r>
          </w:p>
        </w:tc>
        <w:tc>
          <w:tcPr>
            <w:tcW w:w="6211" w:type="dxa"/>
            <w:tcBorders>
              <w:top w:val="single" w:sz="8" w:space="0" w:color="999999"/>
              <w:bottom w:val="single" w:sz="8" w:space="0" w:color="999999"/>
            </w:tcBorders>
          </w:tcPr>
          <w:p w14:paraId="0152C342" w14:textId="77777777" w:rsidR="0063200F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26/07/2018</w:t>
            </w:r>
          </w:p>
        </w:tc>
      </w:tr>
    </w:tbl>
    <w:p w14:paraId="6C815764" w14:textId="77777777" w:rsidR="0063200F" w:rsidRPr="00F439FA" w:rsidRDefault="0063200F" w:rsidP="00D918E9">
      <w:pPr>
        <w:rPr>
          <w:rFonts w:cstheme="minorHAnsi"/>
          <w:b/>
          <w:bCs/>
          <w:szCs w:val="24"/>
        </w:rPr>
      </w:pPr>
    </w:p>
    <w:p w14:paraId="390286E6" w14:textId="77777777" w:rsidR="00AD29F3" w:rsidRPr="00F439FA" w:rsidRDefault="00AD29F3" w:rsidP="00D918E9">
      <w:pPr>
        <w:rPr>
          <w:rFonts w:cstheme="minorHAnsi"/>
          <w:b/>
          <w:bCs/>
          <w:szCs w:val="24"/>
        </w:rPr>
      </w:pPr>
    </w:p>
    <w:p w14:paraId="30FDEADD" w14:textId="77777777" w:rsidR="00AD29F3" w:rsidRPr="00F439FA" w:rsidRDefault="00AD29F3" w:rsidP="00D918E9">
      <w:pPr>
        <w:rPr>
          <w:rFonts w:cstheme="minorHAnsi"/>
          <w:b/>
          <w:bCs/>
          <w:szCs w:val="24"/>
        </w:rPr>
      </w:pPr>
      <w:r w:rsidRPr="00F439FA">
        <w:rPr>
          <w:rFonts w:cstheme="minorHAnsi"/>
          <w:b/>
          <w:bCs/>
          <w:szCs w:val="24"/>
        </w:rPr>
        <w:t>Approvers</w:t>
      </w:r>
    </w:p>
    <w:tbl>
      <w:tblPr>
        <w:tblW w:w="0" w:type="auto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23"/>
        <w:gridCol w:w="3150"/>
        <w:gridCol w:w="2880"/>
        <w:gridCol w:w="1942"/>
      </w:tblGrid>
      <w:tr w:rsidR="00AD29F3" w:rsidRPr="00F439FA" w14:paraId="7E41F537" w14:textId="77777777" w:rsidTr="00AD29F3">
        <w:tc>
          <w:tcPr>
            <w:tcW w:w="20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827FACD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5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0CD4E22" w14:textId="77777777" w:rsidR="00AD29F3" w:rsidRPr="00F439FA" w:rsidRDefault="00AD29F3" w:rsidP="005F3100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Version approved</w:t>
            </w:r>
          </w:p>
        </w:tc>
        <w:tc>
          <w:tcPr>
            <w:tcW w:w="288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F3B4903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9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06CF00D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</w:t>
            </w:r>
          </w:p>
        </w:tc>
      </w:tr>
      <w:tr w:rsidR="00AD29F3" w:rsidRPr="00F439FA" w14:paraId="38A6E97D" w14:textId="77777777" w:rsidTr="00AD29F3">
        <w:tc>
          <w:tcPr>
            <w:tcW w:w="2023" w:type="dxa"/>
            <w:tcBorders>
              <w:top w:val="single" w:sz="8" w:space="0" w:color="999999"/>
              <w:bottom w:val="single" w:sz="8" w:space="0" w:color="999999"/>
            </w:tcBorders>
          </w:tcPr>
          <w:p w14:paraId="43693EA9" w14:textId="77777777" w:rsidR="00AD29F3" w:rsidRPr="00F439FA" w:rsidRDefault="00AD29F3" w:rsidP="005F3100">
            <w:pPr>
              <w:rPr>
                <w:rFonts w:cstheme="minorHAnsi"/>
                <w:color w:val="000000" w:themeColor="text1"/>
                <w:szCs w:val="24"/>
              </w:rPr>
            </w:pPr>
            <w:r w:rsidRPr="00F439FA">
              <w:rPr>
                <w:rFonts w:cstheme="minorHAnsi"/>
                <w:color w:val="000000" w:themeColor="text1"/>
                <w:szCs w:val="24"/>
              </w:rPr>
              <w:t>Anne Nyaga</w:t>
            </w:r>
          </w:p>
        </w:tc>
        <w:tc>
          <w:tcPr>
            <w:tcW w:w="3150" w:type="dxa"/>
            <w:tcBorders>
              <w:top w:val="single" w:sz="8" w:space="0" w:color="999999"/>
              <w:bottom w:val="single" w:sz="8" w:space="0" w:color="999999"/>
            </w:tcBorders>
          </w:tcPr>
          <w:p w14:paraId="3795A0A7" w14:textId="77777777" w:rsidR="00AD29F3" w:rsidRPr="00F439FA" w:rsidRDefault="00AD29F3" w:rsidP="005F3100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439FA">
              <w:rPr>
                <w:rFonts w:cstheme="minorHAnsi"/>
                <w:color w:val="000000" w:themeColor="text1"/>
                <w:szCs w:val="24"/>
              </w:rPr>
              <w:t>1.3</w:t>
            </w:r>
          </w:p>
        </w:tc>
        <w:tc>
          <w:tcPr>
            <w:tcW w:w="2880" w:type="dxa"/>
            <w:tcBorders>
              <w:top w:val="single" w:sz="8" w:space="0" w:color="999999"/>
              <w:bottom w:val="single" w:sz="8" w:space="0" w:color="999999"/>
            </w:tcBorders>
          </w:tcPr>
          <w:p w14:paraId="0240F68C" w14:textId="77777777" w:rsidR="00AD29F3" w:rsidRPr="00F439FA" w:rsidRDefault="00AD29F3" w:rsidP="005F3100">
            <w:pPr>
              <w:rPr>
                <w:rFonts w:cstheme="minorHAnsi"/>
                <w:color w:val="000000" w:themeColor="text1"/>
                <w:szCs w:val="24"/>
              </w:rPr>
            </w:pPr>
            <w:r w:rsidRPr="00F439FA">
              <w:rPr>
                <w:rFonts w:cstheme="minorHAnsi"/>
                <w:color w:val="000000" w:themeColor="text1"/>
                <w:szCs w:val="24"/>
              </w:rPr>
              <w:t>Project Manager</w:t>
            </w:r>
          </w:p>
        </w:tc>
        <w:tc>
          <w:tcPr>
            <w:tcW w:w="1942" w:type="dxa"/>
            <w:tcBorders>
              <w:top w:val="single" w:sz="8" w:space="0" w:color="999999"/>
              <w:bottom w:val="single" w:sz="8" w:space="0" w:color="999999"/>
            </w:tcBorders>
          </w:tcPr>
          <w:p w14:paraId="113EFE1A" w14:textId="77777777" w:rsidR="00AD29F3" w:rsidRPr="00F439FA" w:rsidRDefault="00AD29F3" w:rsidP="005F3100">
            <w:pPr>
              <w:rPr>
                <w:rFonts w:cstheme="minorHAnsi"/>
                <w:color w:val="000000" w:themeColor="text1"/>
                <w:szCs w:val="24"/>
              </w:rPr>
            </w:pPr>
            <w:r w:rsidRPr="00F439FA">
              <w:rPr>
                <w:rFonts w:cstheme="minorHAnsi"/>
                <w:color w:val="000000" w:themeColor="text1"/>
                <w:szCs w:val="24"/>
              </w:rPr>
              <w:t>31/07/2018</w:t>
            </w:r>
          </w:p>
        </w:tc>
      </w:tr>
      <w:tr w:rsidR="00AD29F3" w:rsidRPr="00F439FA" w14:paraId="0D712F79" w14:textId="77777777" w:rsidTr="00AD29F3">
        <w:tc>
          <w:tcPr>
            <w:tcW w:w="2023" w:type="dxa"/>
          </w:tcPr>
          <w:p w14:paraId="76583A2C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Shadrack Kioko</w:t>
            </w:r>
          </w:p>
        </w:tc>
        <w:tc>
          <w:tcPr>
            <w:tcW w:w="3150" w:type="dxa"/>
          </w:tcPr>
          <w:p w14:paraId="31BC9B0D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       1.3</w:t>
            </w:r>
          </w:p>
        </w:tc>
        <w:tc>
          <w:tcPr>
            <w:tcW w:w="2880" w:type="dxa"/>
          </w:tcPr>
          <w:p w14:paraId="2B951F4F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Director</w:t>
            </w:r>
          </w:p>
        </w:tc>
        <w:tc>
          <w:tcPr>
            <w:tcW w:w="1942" w:type="dxa"/>
          </w:tcPr>
          <w:p w14:paraId="12DEEE85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31/07/2018</w:t>
            </w:r>
          </w:p>
        </w:tc>
      </w:tr>
      <w:tr w:rsidR="00AD29F3" w:rsidRPr="00F439FA" w14:paraId="71BCA65F" w14:textId="77777777" w:rsidTr="00AD29F3">
        <w:tc>
          <w:tcPr>
            <w:tcW w:w="2023" w:type="dxa"/>
            <w:tcBorders>
              <w:top w:val="single" w:sz="8" w:space="0" w:color="999999"/>
              <w:bottom w:val="single" w:sz="8" w:space="0" w:color="999999"/>
            </w:tcBorders>
          </w:tcPr>
          <w:p w14:paraId="4A36EF8D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999999"/>
              <w:bottom w:val="single" w:sz="8" w:space="0" w:color="999999"/>
            </w:tcBorders>
          </w:tcPr>
          <w:p w14:paraId="3890CFB6" w14:textId="77777777" w:rsidR="00AD29F3" w:rsidRPr="00F439FA" w:rsidRDefault="00AD29F3" w:rsidP="005F3100">
            <w:pPr>
              <w:pStyle w:val="TableNormal1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999999"/>
              <w:bottom w:val="single" w:sz="8" w:space="0" w:color="999999"/>
            </w:tcBorders>
          </w:tcPr>
          <w:p w14:paraId="267D4AA4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999999"/>
              <w:bottom w:val="single" w:sz="8" w:space="0" w:color="999999"/>
            </w:tcBorders>
          </w:tcPr>
          <w:p w14:paraId="2FA54108" w14:textId="77777777" w:rsidR="00AD29F3" w:rsidRPr="00F439FA" w:rsidRDefault="00AD29F3" w:rsidP="005F3100">
            <w:pPr>
              <w:pStyle w:val="TableNormal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D477BE0" w14:textId="77777777" w:rsidR="0063200F" w:rsidRPr="00F439FA" w:rsidRDefault="0063200F" w:rsidP="00D918E9">
      <w:pPr>
        <w:rPr>
          <w:rFonts w:cstheme="minorHAnsi"/>
          <w:b/>
          <w:bCs/>
          <w:szCs w:val="24"/>
        </w:rPr>
      </w:pPr>
    </w:p>
    <w:p w14:paraId="6A6839D5" w14:textId="77777777" w:rsidR="000F1237" w:rsidRPr="00F439FA" w:rsidRDefault="000F1237" w:rsidP="00D918E9">
      <w:pPr>
        <w:rPr>
          <w:rFonts w:cstheme="minorHAnsi"/>
          <w:b/>
          <w:bCs/>
          <w:szCs w:val="24"/>
        </w:rPr>
      </w:pPr>
    </w:p>
    <w:p w14:paraId="3B7F8B27" w14:textId="77777777" w:rsidR="000F1237" w:rsidRPr="00F439FA" w:rsidRDefault="000F1237" w:rsidP="000F1237">
      <w:pPr>
        <w:tabs>
          <w:tab w:val="left" w:pos="1586"/>
        </w:tabs>
        <w:rPr>
          <w:rFonts w:cstheme="minorHAnsi"/>
          <w:b/>
          <w:bCs/>
          <w:szCs w:val="24"/>
        </w:rPr>
      </w:pPr>
      <w:r w:rsidRPr="00F439FA">
        <w:rPr>
          <w:rFonts w:cstheme="minorHAnsi"/>
          <w:b/>
          <w:bCs/>
          <w:szCs w:val="24"/>
        </w:rPr>
        <w:t>Document Provided</w:t>
      </w:r>
    </w:p>
    <w:tbl>
      <w:tblPr>
        <w:tblW w:w="0" w:type="auto"/>
        <w:tblInd w:w="-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778"/>
        <w:gridCol w:w="2506"/>
        <w:gridCol w:w="3696"/>
      </w:tblGrid>
      <w:tr w:rsidR="000F1237" w:rsidRPr="00F439FA" w14:paraId="7A91BFCE" w14:textId="77777777" w:rsidTr="00CC6BBE">
        <w:trPr>
          <w:trHeight w:val="367"/>
        </w:trPr>
        <w:tc>
          <w:tcPr>
            <w:tcW w:w="37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70A2ACA" w14:textId="77777777" w:rsidR="000F1237" w:rsidRPr="00F439FA" w:rsidRDefault="000F1237" w:rsidP="005F3100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Document Name</w:t>
            </w:r>
          </w:p>
        </w:tc>
        <w:tc>
          <w:tcPr>
            <w:tcW w:w="2506" w:type="dxa"/>
            <w:tcBorders>
              <w:top w:val="single" w:sz="12" w:space="0" w:color="999999"/>
              <w:bottom w:val="single" w:sz="12" w:space="0" w:color="999999"/>
              <w:right w:val="nil"/>
            </w:tcBorders>
            <w:shd w:val="clear" w:color="auto" w:fill="E6E6E6"/>
          </w:tcPr>
          <w:p w14:paraId="4C185622" w14:textId="77777777" w:rsidR="000F1237" w:rsidRPr="00F439FA" w:rsidRDefault="000F1237" w:rsidP="005F3100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Status</w:t>
            </w:r>
          </w:p>
        </w:tc>
        <w:tc>
          <w:tcPr>
            <w:tcW w:w="3696" w:type="dxa"/>
            <w:tcBorders>
              <w:top w:val="single" w:sz="12" w:space="0" w:color="999999"/>
              <w:left w:val="nil"/>
              <w:bottom w:val="single" w:sz="12" w:space="0" w:color="999999"/>
            </w:tcBorders>
            <w:shd w:val="clear" w:color="auto" w:fill="E6E6E6"/>
          </w:tcPr>
          <w:p w14:paraId="5CAD2C85" w14:textId="77777777" w:rsidR="000F1237" w:rsidRPr="00F439FA" w:rsidRDefault="000F1237" w:rsidP="005F3100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Date</w:t>
            </w:r>
          </w:p>
        </w:tc>
      </w:tr>
      <w:tr w:rsidR="000F1237" w:rsidRPr="00F439FA" w14:paraId="2FD0BFF4" w14:textId="77777777" w:rsidTr="00CC6BBE">
        <w:trPr>
          <w:trHeight w:val="367"/>
        </w:trPr>
        <w:tc>
          <w:tcPr>
            <w:tcW w:w="3778" w:type="dxa"/>
            <w:tcBorders>
              <w:top w:val="single" w:sz="8" w:space="0" w:color="999999"/>
              <w:bottom w:val="single" w:sz="8" w:space="0" w:color="999999"/>
            </w:tcBorders>
          </w:tcPr>
          <w:p w14:paraId="44784BB4" w14:textId="77777777" w:rsidR="000F1237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color w:val="000000"/>
                <w:szCs w:val="24"/>
              </w:rPr>
              <w:t>Status of Current Activities – Marketing Department</w:t>
            </w:r>
          </w:p>
        </w:tc>
        <w:tc>
          <w:tcPr>
            <w:tcW w:w="2506" w:type="dxa"/>
            <w:tcBorders>
              <w:top w:val="single" w:sz="8" w:space="0" w:color="999999"/>
              <w:bottom w:val="single" w:sz="8" w:space="0" w:color="999999"/>
              <w:right w:val="nil"/>
            </w:tcBorders>
          </w:tcPr>
          <w:p w14:paraId="55FD1A9F" w14:textId="77777777" w:rsidR="000F1237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Complete</w:t>
            </w:r>
          </w:p>
        </w:tc>
        <w:tc>
          <w:tcPr>
            <w:tcW w:w="3696" w:type="dxa"/>
            <w:tcBorders>
              <w:top w:val="single" w:sz="8" w:space="0" w:color="999999"/>
              <w:left w:val="nil"/>
              <w:bottom w:val="single" w:sz="8" w:space="0" w:color="999999"/>
            </w:tcBorders>
          </w:tcPr>
          <w:p w14:paraId="69F3249E" w14:textId="77777777" w:rsidR="000F1237" w:rsidRPr="00F439FA" w:rsidRDefault="0063200F" w:rsidP="005F3100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26/07/2018</w:t>
            </w:r>
          </w:p>
        </w:tc>
      </w:tr>
      <w:tr w:rsidR="000F1237" w:rsidRPr="00F439FA" w14:paraId="0617B142" w14:textId="77777777" w:rsidTr="00CC6BBE">
        <w:trPr>
          <w:trHeight w:val="367"/>
        </w:trPr>
        <w:tc>
          <w:tcPr>
            <w:tcW w:w="3778" w:type="dxa"/>
          </w:tcPr>
          <w:p w14:paraId="7660C576" w14:textId="77777777" w:rsidR="000F1237" w:rsidRPr="00F439FA" w:rsidRDefault="000F1237" w:rsidP="005F3100">
            <w:pPr>
              <w:rPr>
                <w:rFonts w:cstheme="minorHAnsi"/>
                <w:szCs w:val="24"/>
              </w:rPr>
            </w:pPr>
          </w:p>
        </w:tc>
        <w:tc>
          <w:tcPr>
            <w:tcW w:w="2506" w:type="dxa"/>
            <w:tcBorders>
              <w:right w:val="nil"/>
            </w:tcBorders>
          </w:tcPr>
          <w:p w14:paraId="79842731" w14:textId="77777777" w:rsidR="000F1237" w:rsidRPr="00F439FA" w:rsidRDefault="000F1237" w:rsidP="005F3100">
            <w:pPr>
              <w:rPr>
                <w:rFonts w:cstheme="minorHAnsi"/>
                <w:szCs w:val="24"/>
              </w:rPr>
            </w:pPr>
          </w:p>
        </w:tc>
        <w:tc>
          <w:tcPr>
            <w:tcW w:w="3696" w:type="dxa"/>
            <w:tcBorders>
              <w:left w:val="nil"/>
            </w:tcBorders>
          </w:tcPr>
          <w:p w14:paraId="5DE06F38" w14:textId="77777777" w:rsidR="000F1237" w:rsidRPr="00F439FA" w:rsidRDefault="000F1237" w:rsidP="005F3100">
            <w:pPr>
              <w:rPr>
                <w:rFonts w:cstheme="minorHAnsi"/>
                <w:szCs w:val="24"/>
              </w:rPr>
            </w:pPr>
          </w:p>
        </w:tc>
      </w:tr>
      <w:tr w:rsidR="000F1237" w:rsidRPr="00F439FA" w14:paraId="4F43D100" w14:textId="77777777" w:rsidTr="00CC6BBE">
        <w:trPr>
          <w:trHeight w:val="388"/>
        </w:trPr>
        <w:tc>
          <w:tcPr>
            <w:tcW w:w="3778" w:type="dxa"/>
            <w:tcBorders>
              <w:top w:val="single" w:sz="8" w:space="0" w:color="999999"/>
              <w:bottom w:val="single" w:sz="8" w:space="0" w:color="999999"/>
            </w:tcBorders>
          </w:tcPr>
          <w:p w14:paraId="55F7D265" w14:textId="77777777" w:rsidR="000F1237" w:rsidRPr="00F439FA" w:rsidRDefault="000F1237" w:rsidP="005F3100">
            <w:pPr>
              <w:rPr>
                <w:rFonts w:cstheme="minorHAnsi"/>
                <w:szCs w:val="24"/>
              </w:rPr>
            </w:pPr>
          </w:p>
        </w:tc>
        <w:tc>
          <w:tcPr>
            <w:tcW w:w="2506" w:type="dxa"/>
            <w:tcBorders>
              <w:top w:val="single" w:sz="8" w:space="0" w:color="999999"/>
              <w:bottom w:val="single" w:sz="8" w:space="0" w:color="999999"/>
              <w:right w:val="nil"/>
            </w:tcBorders>
          </w:tcPr>
          <w:p w14:paraId="1F4F46FB" w14:textId="77777777" w:rsidR="000F1237" w:rsidRPr="00F439FA" w:rsidRDefault="000F1237" w:rsidP="005F3100">
            <w:pPr>
              <w:rPr>
                <w:rFonts w:cstheme="minorHAnsi"/>
                <w:szCs w:val="24"/>
              </w:rPr>
            </w:pPr>
          </w:p>
        </w:tc>
        <w:tc>
          <w:tcPr>
            <w:tcW w:w="3696" w:type="dxa"/>
            <w:tcBorders>
              <w:top w:val="single" w:sz="8" w:space="0" w:color="999999"/>
              <w:left w:val="nil"/>
              <w:bottom w:val="single" w:sz="8" w:space="0" w:color="999999"/>
            </w:tcBorders>
          </w:tcPr>
          <w:p w14:paraId="3F62E04D" w14:textId="77777777" w:rsidR="000F1237" w:rsidRPr="00F439FA" w:rsidRDefault="000F1237" w:rsidP="005F3100">
            <w:pPr>
              <w:rPr>
                <w:rFonts w:cstheme="minorHAnsi"/>
                <w:szCs w:val="24"/>
              </w:rPr>
            </w:pPr>
          </w:p>
        </w:tc>
      </w:tr>
    </w:tbl>
    <w:p w14:paraId="77B5BD78" w14:textId="77777777" w:rsidR="000F1237" w:rsidRPr="00F439FA" w:rsidRDefault="000F1237" w:rsidP="00D918E9">
      <w:pPr>
        <w:rPr>
          <w:rFonts w:cstheme="minorHAnsi"/>
          <w:b/>
          <w:bCs/>
          <w:szCs w:val="24"/>
        </w:rPr>
      </w:pPr>
    </w:p>
    <w:p w14:paraId="1232A7F2" w14:textId="77777777" w:rsidR="00D918E9" w:rsidRPr="00F439FA" w:rsidRDefault="0063200F" w:rsidP="00D918E9">
      <w:pPr>
        <w:rPr>
          <w:rFonts w:cstheme="minorHAnsi"/>
          <w:b/>
          <w:bCs/>
          <w:szCs w:val="24"/>
        </w:rPr>
      </w:pPr>
      <w:r w:rsidRPr="00F439FA">
        <w:rPr>
          <w:rFonts w:cstheme="minorHAnsi"/>
          <w:b/>
          <w:bCs/>
          <w:szCs w:val="24"/>
        </w:rPr>
        <w:t>Client Review</w:t>
      </w:r>
    </w:p>
    <w:tbl>
      <w:tblPr>
        <w:tblW w:w="0" w:type="auto"/>
        <w:tblInd w:w="-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63200F" w:rsidRPr="00F439FA" w14:paraId="1D54274E" w14:textId="77777777" w:rsidTr="0063200F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C61B26D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B06CC54" w14:textId="77777777" w:rsidR="0063200F" w:rsidRPr="00F439FA" w:rsidRDefault="0063200F" w:rsidP="005F3100">
            <w:pPr>
              <w:pStyle w:val="TableNormal1"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Version approved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D965FE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52A92F3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63200F" w:rsidRPr="00F439FA" w14:paraId="253EED3E" w14:textId="77777777" w:rsidTr="0063200F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074A990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5699C510" w14:textId="77777777" w:rsidR="0063200F" w:rsidRPr="00F439FA" w:rsidRDefault="0063200F" w:rsidP="005F3100">
            <w:pPr>
              <w:pStyle w:val="TableNormal1"/>
              <w:spacing w:before="0" w:after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6429E927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E25E0D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63200F" w:rsidRPr="00F439FA" w14:paraId="48D489BE" w14:textId="77777777" w:rsidTr="0063200F">
        <w:tc>
          <w:tcPr>
            <w:tcW w:w="1501" w:type="dxa"/>
          </w:tcPr>
          <w:p w14:paraId="7A20392A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298" w:type="dxa"/>
          </w:tcPr>
          <w:p w14:paraId="413DF1B3" w14:textId="77777777" w:rsidR="0063200F" w:rsidRPr="00F439FA" w:rsidRDefault="0063200F" w:rsidP="005F3100">
            <w:pPr>
              <w:pStyle w:val="TableNormal1"/>
              <w:spacing w:before="0" w:after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3642" w:type="dxa"/>
          </w:tcPr>
          <w:p w14:paraId="006E3A2C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595" w:type="dxa"/>
          </w:tcPr>
          <w:p w14:paraId="1FBA4ACE" w14:textId="77777777" w:rsidR="0063200F" w:rsidRPr="00F439FA" w:rsidRDefault="0063200F" w:rsidP="005F3100">
            <w:pPr>
              <w:pStyle w:val="TableNormal1"/>
              <w:spacing w:before="0" w:after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1CB51940" w14:textId="77777777" w:rsidR="009303A3" w:rsidRPr="00F439FA" w:rsidRDefault="009303A3" w:rsidP="009303A3">
      <w:pPr>
        <w:pStyle w:val="MyStyle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A967886" w14:textId="77777777" w:rsidR="00202C0B" w:rsidRPr="00F439FA" w:rsidRDefault="00202C0B" w:rsidP="009303A3">
      <w:pPr>
        <w:tabs>
          <w:tab w:val="left" w:pos="3870"/>
        </w:tabs>
        <w:rPr>
          <w:rFonts w:cstheme="minorHAnsi"/>
          <w:szCs w:val="24"/>
        </w:rPr>
        <w:sectPr w:rsidR="00202C0B" w:rsidRPr="00F439FA" w:rsidSect="00360E1E">
          <w:headerReference w:type="default" r:id="rId15"/>
          <w:footerReference w:type="default" r:id="rId16"/>
          <w:pgSz w:w="11907" w:h="16839" w:code="9"/>
          <w:pgMar w:top="431" w:right="720" w:bottom="720" w:left="720" w:header="288" w:footer="720" w:gutter="0"/>
          <w:pgNumType w:fmt="lowerRoman" w:start="1"/>
          <w:cols w:space="720"/>
          <w:docGrid w:linePitch="326"/>
        </w:sectPr>
      </w:pPr>
    </w:p>
    <w:p w14:paraId="299AA970" w14:textId="77777777" w:rsidR="00F21E4D" w:rsidRPr="00F439FA" w:rsidRDefault="005B159B" w:rsidP="003B730D">
      <w:pPr>
        <w:shd w:val="clear" w:color="auto" w:fill="CDE5FF"/>
        <w:spacing w:after="120" w:line="276" w:lineRule="auto"/>
        <w:jc w:val="center"/>
        <w:outlineLvl w:val="0"/>
        <w:rPr>
          <w:rFonts w:eastAsiaTheme="minorHAnsi" w:cstheme="minorHAnsi"/>
          <w:b/>
          <w:bCs/>
          <w:color w:val="333333"/>
          <w:szCs w:val="24"/>
          <w:lang w:val="es-ES"/>
        </w:rPr>
      </w:pPr>
      <w:r w:rsidRPr="00F439FA">
        <w:rPr>
          <w:rFonts w:eastAsiaTheme="minorHAnsi" w:cstheme="minorHAnsi"/>
          <w:b/>
          <w:bCs/>
          <w:color w:val="333333"/>
          <w:szCs w:val="24"/>
          <w:lang w:val="es-ES"/>
        </w:rPr>
        <w:lastRenderedPageBreak/>
        <w:t>Table of Contents</w:t>
      </w:r>
    </w:p>
    <w:p w14:paraId="2D62F1B9" w14:textId="77777777" w:rsidR="00F21E4D" w:rsidRPr="00F439FA" w:rsidRDefault="00F21E4D">
      <w:pPr>
        <w:pStyle w:val="MyStyle"/>
        <w:rPr>
          <w:rFonts w:asciiTheme="minorHAnsi" w:hAnsiTheme="minorHAnsi" w:cstheme="minorHAnsi"/>
          <w:sz w:val="24"/>
          <w:szCs w:val="24"/>
        </w:rPr>
      </w:pPr>
    </w:p>
    <w:p w14:paraId="47E01D59" w14:textId="77777777" w:rsidR="00924F06" w:rsidRDefault="002330F3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F439FA">
        <w:rPr>
          <w:rFonts w:asciiTheme="minorHAnsi" w:hAnsiTheme="minorHAnsi" w:cstheme="minorHAnsi"/>
        </w:rPr>
        <w:fldChar w:fldCharType="begin"/>
      </w:r>
      <w:r w:rsidR="005B159B" w:rsidRPr="00F439FA">
        <w:rPr>
          <w:rFonts w:asciiTheme="minorHAnsi" w:hAnsiTheme="minorHAnsi" w:cstheme="minorHAnsi"/>
        </w:rPr>
        <w:instrText xml:space="preserve"> TOC \h \z \t "Heading 1,1,Heading 2,2,Heading 3,3" </w:instrText>
      </w:r>
      <w:r w:rsidRPr="00F439FA">
        <w:rPr>
          <w:rFonts w:asciiTheme="minorHAnsi" w:hAnsiTheme="minorHAnsi" w:cstheme="minorHAnsi"/>
        </w:rPr>
        <w:fldChar w:fldCharType="separate"/>
      </w:r>
      <w:hyperlink w:anchor="_Toc522108287" w:history="1">
        <w:r w:rsidR="00924F06" w:rsidRPr="00C24F0B">
          <w:rPr>
            <w:rStyle w:val="Hyperlink"/>
            <w:rFonts w:cstheme="minorHAnsi"/>
            <w:noProof/>
          </w:rPr>
          <w:t>1</w:t>
        </w:r>
        <w:r w:rsidR="00924F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Introduction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_Toc522108287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2</w:t>
        </w:r>
        <w:r w:rsidR="00924F06">
          <w:rPr>
            <w:noProof/>
            <w:webHidden/>
          </w:rPr>
          <w:fldChar w:fldCharType="end"/>
        </w:r>
      </w:hyperlink>
    </w:p>
    <w:p w14:paraId="7BD2C2AF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88" w:history="1">
        <w:r w:rsidR="00924F06" w:rsidRPr="00C24F0B">
          <w:rPr>
            <w:rStyle w:val="Hyperlink"/>
            <w:rFonts w:cstheme="minorHAnsi"/>
            <w:noProof/>
          </w:rPr>
          <w:t>1.1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Target Audience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_Toc522108288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2</w:t>
        </w:r>
        <w:r w:rsidR="00924F06">
          <w:rPr>
            <w:noProof/>
            <w:webHidden/>
          </w:rPr>
          <w:fldChar w:fldCharType="end"/>
        </w:r>
      </w:hyperlink>
    </w:p>
    <w:p w14:paraId="5F83AE3B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89" w:history="1">
        <w:r w:rsidR="00924F06" w:rsidRPr="00C24F0B">
          <w:rPr>
            <w:rStyle w:val="Hyperlink"/>
            <w:rFonts w:cstheme="minorHAnsi"/>
            <w:noProof/>
          </w:rPr>
          <w:t>1.2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Purpose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_Toc522108289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2</w:t>
        </w:r>
        <w:r w:rsidR="00924F06">
          <w:rPr>
            <w:noProof/>
            <w:webHidden/>
          </w:rPr>
          <w:fldChar w:fldCharType="end"/>
        </w:r>
      </w:hyperlink>
    </w:p>
    <w:p w14:paraId="59BFF49C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90" w:history="1">
        <w:r w:rsidR="00924F06" w:rsidRPr="00C24F0B">
          <w:rPr>
            <w:rStyle w:val="Hyperlink"/>
            <w:rFonts w:cstheme="minorHAnsi"/>
            <w:noProof/>
          </w:rPr>
          <w:t>1.3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Scope of Solution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_Toc522108290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2</w:t>
        </w:r>
        <w:r w:rsidR="00924F06">
          <w:rPr>
            <w:noProof/>
            <w:webHidden/>
          </w:rPr>
          <w:fldChar w:fldCharType="end"/>
        </w:r>
      </w:hyperlink>
    </w:p>
    <w:p w14:paraId="3417E315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91" w:history="1">
        <w:r w:rsidR="00924F06" w:rsidRPr="00C24F0B">
          <w:rPr>
            <w:rStyle w:val="Hyperlink"/>
            <w:rFonts w:cstheme="minorHAnsi"/>
            <w:noProof/>
          </w:rPr>
          <w:t>1.4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Project   Assumptions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_Toc522108291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2</w:t>
        </w:r>
        <w:r w:rsidR="00924F06">
          <w:rPr>
            <w:noProof/>
            <w:webHidden/>
          </w:rPr>
          <w:fldChar w:fldCharType="end"/>
        </w:r>
      </w:hyperlink>
    </w:p>
    <w:p w14:paraId="136F7160" w14:textId="77777777" w:rsidR="00924F06" w:rsidRDefault="00E35680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2108292" w:history="1">
        <w:r w:rsidR="00924F06" w:rsidRPr="00C24F0B">
          <w:rPr>
            <w:rStyle w:val="Hyperlink"/>
            <w:rFonts w:cstheme="minorHAnsi"/>
            <w:noProof/>
          </w:rPr>
          <w:t>2</w:t>
        </w:r>
        <w:r w:rsidR="00924F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BUSINESS FLOW LEGEND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_Toc522108292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3</w:t>
        </w:r>
        <w:r w:rsidR="00924F06">
          <w:rPr>
            <w:noProof/>
            <w:webHidden/>
          </w:rPr>
          <w:fldChar w:fldCharType="end"/>
        </w:r>
      </w:hyperlink>
    </w:p>
    <w:p w14:paraId="355D3410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93" w:history="1">
        <w:r w:rsidR="00924F06" w:rsidRPr="00C24F0B">
          <w:rPr>
            <w:rStyle w:val="Hyperlink"/>
            <w:rFonts w:cstheme="minorHAnsi"/>
            <w:noProof/>
          </w:rPr>
          <w:t>2.1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Business Flow Key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_Toc522108293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3</w:t>
        </w:r>
        <w:r w:rsidR="00924F06">
          <w:rPr>
            <w:noProof/>
            <w:webHidden/>
          </w:rPr>
          <w:fldChar w:fldCharType="end"/>
        </w:r>
      </w:hyperlink>
    </w:p>
    <w:p w14:paraId="53A30887" w14:textId="77777777" w:rsidR="00924F06" w:rsidRDefault="00E35680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2108294" w:history="1">
        <w:r w:rsidR="00924F06" w:rsidRPr="00C24F0B">
          <w:rPr>
            <w:rStyle w:val="Hyperlink"/>
            <w:rFonts w:cstheme="minorHAnsi"/>
            <w:noProof/>
          </w:rPr>
          <w:t>3</w:t>
        </w:r>
        <w:r w:rsidR="00924F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MICROSOFT DYNAMICS NAVISION FUNCTIONAL REQUIREMENTS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_Toc522108294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4</w:t>
        </w:r>
        <w:r w:rsidR="00924F06">
          <w:rPr>
            <w:noProof/>
            <w:webHidden/>
          </w:rPr>
          <w:fldChar w:fldCharType="end"/>
        </w:r>
      </w:hyperlink>
    </w:p>
    <w:p w14:paraId="308AFE28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95" w:history="1">
        <w:r w:rsidR="00924F06" w:rsidRPr="00C24F0B">
          <w:rPr>
            <w:rStyle w:val="Hyperlink"/>
            <w:rFonts w:cstheme="minorHAnsi"/>
            <w:noProof/>
          </w:rPr>
          <w:t>3.1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Marketing Process Flow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_Toc522108295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4</w:t>
        </w:r>
        <w:r w:rsidR="00924F06">
          <w:rPr>
            <w:noProof/>
            <w:webHidden/>
          </w:rPr>
          <w:fldChar w:fldCharType="end"/>
        </w:r>
      </w:hyperlink>
    </w:p>
    <w:p w14:paraId="5F451993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96" w:history="1">
        <w:r w:rsidR="00924F06" w:rsidRPr="00C24F0B">
          <w:rPr>
            <w:rStyle w:val="Hyperlink"/>
            <w:rFonts w:cstheme="minorHAnsi"/>
            <w:noProof/>
          </w:rPr>
          <w:t>3.2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Portal Process Flow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_Toc522108296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5</w:t>
        </w:r>
        <w:r w:rsidR="00924F06">
          <w:rPr>
            <w:noProof/>
            <w:webHidden/>
          </w:rPr>
          <w:fldChar w:fldCharType="end"/>
        </w:r>
      </w:hyperlink>
    </w:p>
    <w:p w14:paraId="78F2FC75" w14:textId="77777777" w:rsidR="00924F06" w:rsidRDefault="00E35680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2108297" w:history="1">
        <w:r w:rsidR="00924F06" w:rsidRPr="00C24F0B">
          <w:rPr>
            <w:rStyle w:val="Hyperlink"/>
            <w:rFonts w:cstheme="minorHAnsi"/>
            <w:noProof/>
          </w:rPr>
          <w:t>4</w:t>
        </w:r>
        <w:r w:rsidR="00924F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Business Requirements Definition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_Toc522108297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6</w:t>
        </w:r>
        <w:r w:rsidR="00924F06">
          <w:rPr>
            <w:noProof/>
            <w:webHidden/>
          </w:rPr>
          <w:fldChar w:fldCharType="end"/>
        </w:r>
      </w:hyperlink>
    </w:p>
    <w:p w14:paraId="1CCC0F77" w14:textId="77777777" w:rsidR="00924F06" w:rsidRDefault="00E35680">
      <w:pPr>
        <w:pStyle w:val="TOC2"/>
        <w:tabs>
          <w:tab w:val="left" w:pos="880"/>
          <w:tab w:val="right" w:leader="dot" w:pos="1045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2108298" w:history="1">
        <w:r w:rsidR="00924F06" w:rsidRPr="00C24F0B">
          <w:rPr>
            <w:rStyle w:val="Hyperlink"/>
            <w:rFonts w:cstheme="minorHAnsi"/>
            <w:noProof/>
          </w:rPr>
          <w:t>4.1</w:t>
        </w:r>
        <w:r w:rsidR="00924F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24F06" w:rsidRPr="00C24F0B">
          <w:rPr>
            <w:rStyle w:val="Hyperlink"/>
            <w:rFonts w:cstheme="minorHAnsi"/>
            <w:noProof/>
          </w:rPr>
          <w:t>Functional Requirements</w:t>
        </w:r>
        <w:r w:rsidR="00924F06">
          <w:rPr>
            <w:noProof/>
            <w:webHidden/>
          </w:rPr>
          <w:tab/>
        </w:r>
        <w:r w:rsidR="00924F06">
          <w:rPr>
            <w:noProof/>
            <w:webHidden/>
          </w:rPr>
          <w:fldChar w:fldCharType="begin"/>
        </w:r>
        <w:r w:rsidR="00924F06">
          <w:rPr>
            <w:noProof/>
            <w:webHidden/>
          </w:rPr>
          <w:instrText xml:space="preserve"> PAGEREF _Toc522108298 \h </w:instrText>
        </w:r>
        <w:r w:rsidR="00924F06">
          <w:rPr>
            <w:noProof/>
            <w:webHidden/>
          </w:rPr>
        </w:r>
        <w:r w:rsidR="00924F06">
          <w:rPr>
            <w:noProof/>
            <w:webHidden/>
          </w:rPr>
          <w:fldChar w:fldCharType="separate"/>
        </w:r>
        <w:r w:rsidR="00924F06">
          <w:rPr>
            <w:noProof/>
            <w:webHidden/>
          </w:rPr>
          <w:t>6</w:t>
        </w:r>
        <w:r w:rsidR="00924F06">
          <w:rPr>
            <w:noProof/>
            <w:webHidden/>
          </w:rPr>
          <w:fldChar w:fldCharType="end"/>
        </w:r>
      </w:hyperlink>
    </w:p>
    <w:p w14:paraId="5B79FE8D" w14:textId="77777777" w:rsidR="00F21E4D" w:rsidRPr="00F439FA" w:rsidRDefault="002330F3">
      <w:pPr>
        <w:rPr>
          <w:rFonts w:cstheme="minorHAnsi"/>
          <w:szCs w:val="24"/>
        </w:rPr>
        <w:sectPr w:rsidR="00F21E4D" w:rsidRPr="00F439FA" w:rsidSect="003B730D">
          <w:pgSz w:w="11907" w:h="16839" w:code="9"/>
          <w:pgMar w:top="431" w:right="720" w:bottom="720" w:left="720" w:header="720" w:footer="648" w:gutter="0"/>
          <w:pgNumType w:fmt="lowerRoman" w:start="1"/>
          <w:cols w:space="720"/>
          <w:docGrid w:linePitch="299"/>
        </w:sectPr>
      </w:pPr>
      <w:r w:rsidRPr="00F439FA">
        <w:rPr>
          <w:rFonts w:cstheme="minorHAnsi"/>
          <w:szCs w:val="24"/>
        </w:rPr>
        <w:fldChar w:fldCharType="end"/>
      </w:r>
    </w:p>
    <w:p w14:paraId="72275B82" w14:textId="77777777" w:rsidR="00F21E4D" w:rsidRPr="00F439FA" w:rsidRDefault="005B159B">
      <w:pPr>
        <w:pStyle w:val="Heading1"/>
        <w:rPr>
          <w:rFonts w:cstheme="minorHAnsi"/>
          <w:sz w:val="28"/>
          <w:szCs w:val="28"/>
        </w:rPr>
      </w:pPr>
      <w:bookmarkStart w:id="1" w:name="_Introduction"/>
      <w:bookmarkStart w:id="2" w:name="_Toc522108287"/>
      <w:bookmarkEnd w:id="1"/>
      <w:r w:rsidRPr="00F439FA">
        <w:rPr>
          <w:rFonts w:cstheme="minorHAnsi"/>
          <w:sz w:val="28"/>
          <w:szCs w:val="28"/>
        </w:rPr>
        <w:lastRenderedPageBreak/>
        <w:t>Introduction</w:t>
      </w:r>
      <w:bookmarkEnd w:id="2"/>
    </w:p>
    <w:p w14:paraId="6AEE86D4" w14:textId="77777777" w:rsidR="00F21E4D" w:rsidRPr="00F439FA" w:rsidRDefault="004D58CC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This document provides the functional/business requirements for Nairobi Institute Technology           Management Solution</w:t>
      </w:r>
      <w:r w:rsidR="003B5E55" w:rsidRPr="00F439FA">
        <w:rPr>
          <w:rFonts w:cstheme="minorHAnsi"/>
          <w:szCs w:val="24"/>
        </w:rPr>
        <w:t>.</w:t>
      </w:r>
    </w:p>
    <w:p w14:paraId="5BB775EA" w14:textId="77777777" w:rsidR="00CC6BBE" w:rsidRPr="00F439FA" w:rsidRDefault="00CC6BBE">
      <w:pPr>
        <w:rPr>
          <w:rFonts w:cstheme="minorHAnsi"/>
          <w:szCs w:val="24"/>
        </w:rPr>
      </w:pPr>
    </w:p>
    <w:p w14:paraId="28337870" w14:textId="77777777" w:rsidR="00F21E4D" w:rsidRPr="00F439FA" w:rsidRDefault="007B2F7A">
      <w:pPr>
        <w:pStyle w:val="Heading2"/>
        <w:rPr>
          <w:rFonts w:cstheme="minorHAnsi"/>
          <w:szCs w:val="24"/>
        </w:rPr>
      </w:pPr>
      <w:bookmarkStart w:id="3" w:name="_Toc522108288"/>
      <w:r w:rsidRPr="00F439FA">
        <w:rPr>
          <w:rFonts w:cstheme="minorHAnsi"/>
          <w:szCs w:val="24"/>
        </w:rPr>
        <w:t>Target Audience</w:t>
      </w:r>
      <w:bookmarkEnd w:id="3"/>
    </w:p>
    <w:p w14:paraId="59A01FC7" w14:textId="77777777" w:rsidR="007B2F7A" w:rsidRPr="00F439FA" w:rsidRDefault="007B2F7A" w:rsidP="007B2F7A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 xml:space="preserve">The document is aimed at </w:t>
      </w:r>
      <w:r w:rsidR="00354AD7" w:rsidRPr="00F439FA">
        <w:rPr>
          <w:rFonts w:cstheme="minorHAnsi"/>
          <w:szCs w:val="24"/>
        </w:rPr>
        <w:t>Nairobi Institute</w:t>
      </w:r>
      <w:r w:rsidRPr="00F439FA">
        <w:rPr>
          <w:rFonts w:cstheme="minorHAnsi"/>
          <w:szCs w:val="24"/>
        </w:rPr>
        <w:t xml:space="preserve"> management and users in the following departments: </w:t>
      </w:r>
    </w:p>
    <w:p w14:paraId="6EEFECE2" w14:textId="77777777" w:rsidR="007B2F7A" w:rsidRPr="00F439FA" w:rsidRDefault="00950F05" w:rsidP="007B2F7A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a.</w:t>
      </w:r>
      <w:r w:rsidRPr="00F439FA">
        <w:rPr>
          <w:rFonts w:cstheme="minorHAnsi"/>
          <w:szCs w:val="24"/>
        </w:rPr>
        <w:tab/>
        <w:t xml:space="preserve">Marketing </w:t>
      </w:r>
      <w:r w:rsidR="00354AD7" w:rsidRPr="00F439FA">
        <w:rPr>
          <w:rFonts w:cstheme="minorHAnsi"/>
          <w:szCs w:val="24"/>
        </w:rPr>
        <w:t>unit</w:t>
      </w:r>
    </w:p>
    <w:p w14:paraId="055F80E8" w14:textId="77777777" w:rsidR="007B2F7A" w:rsidRPr="00F439FA" w:rsidRDefault="007B2F7A" w:rsidP="007B2F7A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b.</w:t>
      </w:r>
      <w:r w:rsidRPr="00F439FA">
        <w:rPr>
          <w:rFonts w:cstheme="minorHAnsi"/>
          <w:szCs w:val="24"/>
        </w:rPr>
        <w:tab/>
        <w:t>I</w:t>
      </w:r>
      <w:r w:rsidR="00950F05" w:rsidRPr="00F439FA">
        <w:rPr>
          <w:rFonts w:cstheme="minorHAnsi"/>
          <w:szCs w:val="24"/>
        </w:rPr>
        <w:t>CT</w:t>
      </w:r>
      <w:r w:rsidRPr="00F439FA">
        <w:rPr>
          <w:rFonts w:cstheme="minorHAnsi"/>
          <w:szCs w:val="24"/>
        </w:rPr>
        <w:t xml:space="preserve"> unit</w:t>
      </w:r>
    </w:p>
    <w:p w14:paraId="3BE0FFDA" w14:textId="296E9AFC" w:rsidR="007B2F7A" w:rsidRDefault="007B2F7A" w:rsidP="007B2F7A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c.</w:t>
      </w:r>
      <w:r w:rsidRPr="00F439FA">
        <w:rPr>
          <w:rFonts w:cstheme="minorHAnsi"/>
          <w:szCs w:val="24"/>
        </w:rPr>
        <w:tab/>
      </w:r>
      <w:r w:rsidR="00950F05" w:rsidRPr="00F439FA">
        <w:rPr>
          <w:rFonts w:cstheme="minorHAnsi"/>
          <w:szCs w:val="24"/>
        </w:rPr>
        <w:t>Dean</w:t>
      </w:r>
      <w:r w:rsidRPr="00F439FA">
        <w:rPr>
          <w:rFonts w:cstheme="minorHAnsi"/>
          <w:szCs w:val="24"/>
        </w:rPr>
        <w:t xml:space="preserve"> unit</w:t>
      </w:r>
    </w:p>
    <w:p w14:paraId="133C8F77" w14:textId="7D674764" w:rsidR="00EC01A4" w:rsidRPr="00F439FA" w:rsidRDefault="00EC01A4" w:rsidP="007B2F7A">
      <w:pPr>
        <w:rPr>
          <w:rFonts w:cstheme="minorHAnsi"/>
          <w:szCs w:val="24"/>
        </w:rPr>
      </w:pPr>
      <w:r>
        <w:rPr>
          <w:rFonts w:cstheme="minorHAnsi"/>
          <w:szCs w:val="24"/>
        </w:rPr>
        <w:t>d.</w:t>
      </w:r>
      <w:r>
        <w:rPr>
          <w:rFonts w:cstheme="minorHAnsi"/>
          <w:szCs w:val="24"/>
        </w:rPr>
        <w:tab/>
        <w:t>Academics unit</w:t>
      </w:r>
    </w:p>
    <w:p w14:paraId="41C4112E" w14:textId="77777777" w:rsidR="00F21E4D" w:rsidRPr="00F439FA" w:rsidRDefault="00F21E4D">
      <w:pPr>
        <w:rPr>
          <w:rFonts w:cstheme="minorHAnsi"/>
          <w:szCs w:val="24"/>
        </w:rPr>
      </w:pPr>
    </w:p>
    <w:p w14:paraId="19D3FA63" w14:textId="77777777" w:rsidR="00F21E4D" w:rsidRPr="00F439FA" w:rsidRDefault="005B159B">
      <w:pPr>
        <w:pStyle w:val="Heading2"/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 xml:space="preserve"> </w:t>
      </w:r>
      <w:bookmarkStart w:id="4" w:name="_Toc522108289"/>
      <w:r w:rsidR="007F2989" w:rsidRPr="00F439FA">
        <w:rPr>
          <w:rFonts w:cstheme="minorHAnsi"/>
          <w:szCs w:val="24"/>
        </w:rPr>
        <w:t>Purpose</w:t>
      </w:r>
      <w:bookmarkEnd w:id="4"/>
    </w:p>
    <w:p w14:paraId="74397849" w14:textId="77777777" w:rsidR="007F2989" w:rsidRPr="00F439FA" w:rsidRDefault="007F2989" w:rsidP="007F2989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This document details the business needs of the envisioned solution.  The purpose of the Functional Requirements Document can be summarized as follows:</w:t>
      </w:r>
    </w:p>
    <w:p w14:paraId="5BC87DEE" w14:textId="77777777" w:rsidR="007F2989" w:rsidRPr="00F439FA" w:rsidRDefault="007F2989" w:rsidP="007F2989">
      <w:pPr>
        <w:rPr>
          <w:rFonts w:cstheme="minorHAnsi"/>
          <w:szCs w:val="24"/>
        </w:rPr>
      </w:pPr>
    </w:p>
    <w:p w14:paraId="35940594" w14:textId="77777777" w:rsidR="007F2989" w:rsidRPr="00F439FA" w:rsidRDefault="007F2989" w:rsidP="007F2989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•</w:t>
      </w:r>
      <w:r w:rsidRPr="00F439FA">
        <w:rPr>
          <w:rFonts w:cstheme="minorHAnsi"/>
          <w:szCs w:val="24"/>
        </w:rPr>
        <w:tab/>
        <w:t>It identifies and documents NIT’s requirements.</w:t>
      </w:r>
    </w:p>
    <w:p w14:paraId="0AA6CABF" w14:textId="77777777" w:rsidR="007F2989" w:rsidRPr="00F439FA" w:rsidRDefault="007F2989" w:rsidP="007F2989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•</w:t>
      </w:r>
      <w:r w:rsidRPr="00F439FA">
        <w:rPr>
          <w:rFonts w:cstheme="minorHAnsi"/>
          <w:szCs w:val="24"/>
        </w:rPr>
        <w:tab/>
        <w:t>It forms the basis of the Functional Design Document (FDD) and system configuration.</w:t>
      </w:r>
    </w:p>
    <w:p w14:paraId="3BBCBBE8" w14:textId="77777777" w:rsidR="007F2989" w:rsidRPr="00F439FA" w:rsidRDefault="007F2989" w:rsidP="007F2989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•</w:t>
      </w:r>
      <w:r w:rsidRPr="00F439FA">
        <w:rPr>
          <w:rFonts w:cstheme="minorHAnsi"/>
          <w:szCs w:val="24"/>
        </w:rPr>
        <w:tab/>
        <w:t>It forms the basis of planning.</w:t>
      </w:r>
    </w:p>
    <w:p w14:paraId="528187CD" w14:textId="77777777" w:rsidR="007F2989" w:rsidRPr="00F439FA" w:rsidRDefault="007F2989" w:rsidP="007F2989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•</w:t>
      </w:r>
      <w:r w:rsidRPr="00F439FA">
        <w:rPr>
          <w:rFonts w:cstheme="minorHAnsi"/>
          <w:szCs w:val="24"/>
        </w:rPr>
        <w:tab/>
        <w:t>It forms the basis of quality assurance.</w:t>
      </w:r>
    </w:p>
    <w:p w14:paraId="4E43991D" w14:textId="77777777" w:rsidR="007F2989" w:rsidRPr="00F439FA" w:rsidRDefault="007F2989" w:rsidP="007F2989">
      <w:pPr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>•</w:t>
      </w:r>
      <w:r w:rsidRPr="00F439FA">
        <w:rPr>
          <w:rFonts w:cstheme="minorHAnsi"/>
          <w:szCs w:val="24"/>
        </w:rPr>
        <w:tab/>
        <w:t>It forms the basis of functional tests.</w:t>
      </w:r>
    </w:p>
    <w:p w14:paraId="1255DEFB" w14:textId="77777777" w:rsidR="008842FC" w:rsidRPr="00F439FA" w:rsidRDefault="008842FC">
      <w:pPr>
        <w:autoSpaceDE w:val="0"/>
        <w:autoSpaceDN w:val="0"/>
        <w:adjustRightInd w:val="0"/>
        <w:rPr>
          <w:rFonts w:cstheme="minorHAnsi"/>
          <w:szCs w:val="24"/>
        </w:rPr>
      </w:pPr>
    </w:p>
    <w:p w14:paraId="0357F6D0" w14:textId="77777777" w:rsidR="00EC3581" w:rsidRPr="00F439FA" w:rsidRDefault="00EC3581" w:rsidP="00EC3581">
      <w:pPr>
        <w:pStyle w:val="Heading2"/>
        <w:tabs>
          <w:tab w:val="clear" w:pos="576"/>
        </w:tabs>
        <w:spacing w:before="240" w:after="60"/>
        <w:rPr>
          <w:rFonts w:cstheme="minorHAnsi"/>
          <w:szCs w:val="24"/>
        </w:rPr>
      </w:pPr>
      <w:bookmarkStart w:id="5" w:name="_Toc290049978"/>
      <w:bookmarkStart w:id="6" w:name="_Toc453686617"/>
      <w:bookmarkStart w:id="7" w:name="_Toc520203938"/>
      <w:bookmarkStart w:id="8" w:name="_Toc520299303"/>
      <w:bookmarkStart w:id="9" w:name="_Toc520796281"/>
      <w:bookmarkStart w:id="10" w:name="_Toc522108290"/>
      <w:r w:rsidRPr="00F439FA">
        <w:rPr>
          <w:rFonts w:cstheme="minorHAnsi"/>
          <w:szCs w:val="24"/>
        </w:rPr>
        <w:t>Scope of Solution</w:t>
      </w:r>
      <w:bookmarkEnd w:id="5"/>
      <w:bookmarkEnd w:id="6"/>
      <w:bookmarkEnd w:id="7"/>
      <w:bookmarkEnd w:id="8"/>
      <w:bookmarkEnd w:id="9"/>
      <w:bookmarkEnd w:id="10"/>
    </w:p>
    <w:p w14:paraId="60A442CE" w14:textId="77777777" w:rsidR="00EC3581" w:rsidRPr="00F439FA" w:rsidRDefault="00EC3581" w:rsidP="00EC3581">
      <w:pPr>
        <w:rPr>
          <w:rStyle w:val="EstiloCuerpo"/>
          <w:rFonts w:cstheme="minorHAnsi"/>
          <w:szCs w:val="24"/>
        </w:rPr>
      </w:pPr>
      <w:r w:rsidRPr="00F439FA">
        <w:rPr>
          <w:rStyle w:val="EstiloCuerpo"/>
          <w:rFonts w:cstheme="minorHAnsi"/>
          <w:szCs w:val="24"/>
        </w:rPr>
        <w:t>The implementation will focus primarily on the following modules:</w:t>
      </w:r>
    </w:p>
    <w:p w14:paraId="5BF5FF28" w14:textId="2C233746" w:rsidR="00847912" w:rsidRDefault="00847912" w:rsidP="00EC3581">
      <w:pPr>
        <w:pStyle w:val="ListParagraph"/>
        <w:numPr>
          <w:ilvl w:val="1"/>
          <w:numId w:val="30"/>
        </w:numPr>
        <w:spacing w:before="60" w:after="6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Academics</w:t>
      </w:r>
      <w:r w:rsidR="00EC01A4">
        <w:rPr>
          <w:rFonts w:asciiTheme="minorHAnsi" w:hAnsiTheme="minorHAnsi" w:cstheme="minorHAnsi"/>
          <w:sz w:val="24"/>
          <w:szCs w:val="24"/>
        </w:rPr>
        <w:t xml:space="preserve"> Department</w:t>
      </w:r>
    </w:p>
    <w:p w14:paraId="18A3D059" w14:textId="75F89195" w:rsidR="00EC3581" w:rsidRPr="00F439FA" w:rsidRDefault="00EC3581" w:rsidP="00EC3581">
      <w:pPr>
        <w:pStyle w:val="ListParagraph"/>
        <w:numPr>
          <w:ilvl w:val="1"/>
          <w:numId w:val="30"/>
        </w:numPr>
        <w:spacing w:before="60" w:after="60" w:line="240" w:lineRule="auto"/>
        <w:rPr>
          <w:rFonts w:asciiTheme="minorHAnsi" w:hAnsiTheme="minorHAnsi" w:cstheme="minorHAnsi"/>
          <w:sz w:val="24"/>
          <w:szCs w:val="24"/>
        </w:rPr>
      </w:pPr>
      <w:r w:rsidRPr="00F439FA">
        <w:rPr>
          <w:rFonts w:asciiTheme="minorHAnsi" w:hAnsiTheme="minorHAnsi" w:cstheme="minorHAnsi"/>
          <w:sz w:val="24"/>
          <w:szCs w:val="24"/>
        </w:rPr>
        <w:t>Marketing Department</w:t>
      </w:r>
    </w:p>
    <w:p w14:paraId="5F7CB54E" w14:textId="77777777" w:rsidR="00EC3581" w:rsidRPr="00F439FA" w:rsidRDefault="00EC3581" w:rsidP="00EC3581">
      <w:pPr>
        <w:pStyle w:val="ListParagraph"/>
        <w:numPr>
          <w:ilvl w:val="1"/>
          <w:numId w:val="30"/>
        </w:numPr>
        <w:spacing w:before="60" w:after="60" w:line="240" w:lineRule="auto"/>
        <w:rPr>
          <w:rFonts w:asciiTheme="minorHAnsi" w:hAnsiTheme="minorHAnsi" w:cstheme="minorHAnsi"/>
          <w:sz w:val="24"/>
          <w:szCs w:val="24"/>
        </w:rPr>
      </w:pPr>
      <w:r w:rsidRPr="00F439FA">
        <w:rPr>
          <w:rFonts w:asciiTheme="minorHAnsi" w:hAnsiTheme="minorHAnsi" w:cstheme="minorHAnsi"/>
          <w:sz w:val="24"/>
          <w:szCs w:val="24"/>
        </w:rPr>
        <w:t>ICT Department</w:t>
      </w:r>
    </w:p>
    <w:p w14:paraId="4E445C68" w14:textId="77777777" w:rsidR="00EC3581" w:rsidRPr="00F439FA" w:rsidRDefault="00EC3581" w:rsidP="00EC3581">
      <w:pPr>
        <w:pStyle w:val="ListParagraph"/>
        <w:numPr>
          <w:ilvl w:val="1"/>
          <w:numId w:val="30"/>
        </w:numPr>
        <w:spacing w:before="60" w:after="60" w:line="240" w:lineRule="auto"/>
        <w:rPr>
          <w:rFonts w:asciiTheme="minorHAnsi" w:hAnsiTheme="minorHAnsi" w:cstheme="minorHAnsi"/>
          <w:sz w:val="24"/>
          <w:szCs w:val="24"/>
        </w:rPr>
      </w:pPr>
      <w:r w:rsidRPr="00F439FA">
        <w:rPr>
          <w:rFonts w:asciiTheme="minorHAnsi" w:hAnsiTheme="minorHAnsi" w:cstheme="minorHAnsi"/>
          <w:sz w:val="24"/>
          <w:szCs w:val="24"/>
        </w:rPr>
        <w:t>Dean Department</w:t>
      </w:r>
    </w:p>
    <w:p w14:paraId="2F99F147" w14:textId="77777777" w:rsidR="00B16121" w:rsidRPr="00F439FA" w:rsidRDefault="00B16121" w:rsidP="00B16121">
      <w:pPr>
        <w:rPr>
          <w:rFonts w:cstheme="minorHAnsi"/>
          <w:szCs w:val="24"/>
        </w:rPr>
      </w:pPr>
    </w:p>
    <w:p w14:paraId="3FC9EF0F" w14:textId="77777777" w:rsidR="008842FC" w:rsidRPr="00F439FA" w:rsidRDefault="00B16121" w:rsidP="00C90044">
      <w:pPr>
        <w:pStyle w:val="Heading2"/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 xml:space="preserve"> </w:t>
      </w:r>
      <w:bookmarkStart w:id="11" w:name="_Toc520796643"/>
      <w:bookmarkStart w:id="12" w:name="_Toc522108291"/>
      <w:r w:rsidRPr="00F439FA">
        <w:rPr>
          <w:rFonts w:cstheme="minorHAnsi"/>
          <w:szCs w:val="24"/>
        </w:rPr>
        <w:t>Project   Assumptions</w:t>
      </w:r>
      <w:bookmarkEnd w:id="11"/>
      <w:bookmarkEnd w:id="12"/>
    </w:p>
    <w:p w14:paraId="40E4EA1E" w14:textId="77777777" w:rsidR="008842FC" w:rsidRPr="00F439FA" w:rsidRDefault="00C90044">
      <w:pPr>
        <w:autoSpaceDE w:val="0"/>
        <w:autoSpaceDN w:val="0"/>
        <w:adjustRightInd w:val="0"/>
        <w:rPr>
          <w:rFonts w:cstheme="minorHAnsi"/>
          <w:szCs w:val="24"/>
        </w:rPr>
      </w:pPr>
      <w:r w:rsidRPr="00F439FA">
        <w:rPr>
          <w:rFonts w:cstheme="minorHAnsi"/>
          <w:color w:val="000000"/>
          <w:szCs w:val="24"/>
        </w:rPr>
        <w:t>All the required reference documents have been submitted by Nairobi Institute Technology.</w:t>
      </w:r>
    </w:p>
    <w:p w14:paraId="28F6484F" w14:textId="77777777" w:rsidR="0029397C" w:rsidRPr="00F439FA" w:rsidRDefault="0029397C" w:rsidP="0029397C">
      <w:pPr>
        <w:pStyle w:val="Heading1"/>
        <w:rPr>
          <w:rFonts w:cstheme="minorHAnsi"/>
          <w:sz w:val="28"/>
          <w:szCs w:val="28"/>
        </w:rPr>
      </w:pPr>
      <w:bookmarkStart w:id="13" w:name="_Toc522108292"/>
      <w:r w:rsidRPr="00F439FA">
        <w:rPr>
          <w:rFonts w:cstheme="minorHAnsi"/>
          <w:sz w:val="28"/>
          <w:szCs w:val="28"/>
        </w:rPr>
        <w:lastRenderedPageBreak/>
        <w:t>BUSINESS FLOW LEGEND</w:t>
      </w:r>
      <w:bookmarkEnd w:id="13"/>
    </w:p>
    <w:p w14:paraId="0B40B626" w14:textId="77777777" w:rsidR="0029397C" w:rsidRPr="00F439FA" w:rsidRDefault="0029397C" w:rsidP="0029397C">
      <w:pPr>
        <w:rPr>
          <w:rFonts w:cstheme="minorHAnsi"/>
          <w:szCs w:val="24"/>
        </w:rPr>
      </w:pPr>
    </w:p>
    <w:p w14:paraId="4C98932A" w14:textId="77777777" w:rsidR="008842FC" w:rsidRPr="00F439FA" w:rsidRDefault="0029397C" w:rsidP="0029397C">
      <w:pPr>
        <w:pStyle w:val="Heading2"/>
        <w:rPr>
          <w:rFonts w:cstheme="minorHAnsi"/>
          <w:szCs w:val="24"/>
        </w:rPr>
      </w:pPr>
      <w:bookmarkStart w:id="14" w:name="_Toc522108293"/>
      <w:r w:rsidRPr="00F439FA">
        <w:rPr>
          <w:rFonts w:cstheme="minorHAnsi"/>
          <w:szCs w:val="24"/>
        </w:rPr>
        <w:t>Business Flow Key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28"/>
      </w:tblGrid>
      <w:tr w:rsidR="00BC3ED1" w:rsidRPr="00F439FA" w14:paraId="4B4276FE" w14:textId="77777777" w:rsidTr="0052157A">
        <w:tc>
          <w:tcPr>
            <w:tcW w:w="5229" w:type="dxa"/>
            <w:shd w:val="clear" w:color="auto" w:fill="DBE5F1" w:themeFill="accent1" w:themeFillTint="33"/>
          </w:tcPr>
          <w:p w14:paraId="1452976A" w14:textId="77777777" w:rsidR="00BC3ED1" w:rsidRPr="00F439FA" w:rsidRDefault="00BC3ED1" w:rsidP="00BC3ED1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Symbol</w:t>
            </w:r>
          </w:p>
        </w:tc>
        <w:tc>
          <w:tcPr>
            <w:tcW w:w="5228" w:type="dxa"/>
            <w:shd w:val="clear" w:color="auto" w:fill="DBE5F1" w:themeFill="accent1" w:themeFillTint="33"/>
          </w:tcPr>
          <w:p w14:paraId="3F87793A" w14:textId="77777777" w:rsidR="00BC3ED1" w:rsidRPr="00F439FA" w:rsidRDefault="00BC3ED1" w:rsidP="00BC3ED1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Meaning</w:t>
            </w:r>
          </w:p>
        </w:tc>
      </w:tr>
      <w:tr w:rsidR="00BC3ED1" w:rsidRPr="00F439FA" w14:paraId="76A6839E" w14:textId="77777777" w:rsidTr="00BC3ED1">
        <w:tc>
          <w:tcPr>
            <w:tcW w:w="5229" w:type="dxa"/>
          </w:tcPr>
          <w:p w14:paraId="4FDBCEB5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3E95C6D4" w14:textId="77777777" w:rsidR="00BC3ED1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1470" w:dyaOrig="570" w14:anchorId="4927BB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73.25pt;height:28.8pt;mso-width-percent:0;mso-height-percent:0;mso-width-percent:0;mso-height-percent:0" o:ole="">
                  <v:imagedata r:id="rId17" o:title=""/>
                </v:shape>
                <o:OLEObject Type="Embed" ProgID="Visio.Drawing.15" ShapeID="_x0000_i1033" DrawAspect="Content" ObjectID="_1613186406" r:id="rId18"/>
              </w:object>
            </w:r>
          </w:p>
          <w:p w14:paraId="12F97B06" w14:textId="77777777" w:rsidR="0052157A" w:rsidRPr="00F439FA" w:rsidRDefault="0052157A" w:rsidP="00BC3ED1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07F15E04" w14:textId="77777777" w:rsidR="0052157A" w:rsidRPr="00F439FA" w:rsidRDefault="0052157A" w:rsidP="00BC3ED1">
            <w:pPr>
              <w:jc w:val="center"/>
              <w:rPr>
                <w:rFonts w:cstheme="minorHAnsi"/>
                <w:szCs w:val="24"/>
              </w:rPr>
            </w:pPr>
          </w:p>
          <w:p w14:paraId="51B061D8" w14:textId="77777777" w:rsidR="00BC3ED1" w:rsidRPr="00F439FA" w:rsidRDefault="00BC3ED1" w:rsidP="00BC3ED1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Start/End</w:t>
            </w:r>
          </w:p>
        </w:tc>
      </w:tr>
      <w:tr w:rsidR="00BC3ED1" w:rsidRPr="00F439FA" w14:paraId="12044C7A" w14:textId="77777777" w:rsidTr="00BC3ED1">
        <w:tc>
          <w:tcPr>
            <w:tcW w:w="5229" w:type="dxa"/>
          </w:tcPr>
          <w:p w14:paraId="6D1430AB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3A9BFC18" w14:textId="77777777" w:rsidR="00BC3ED1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1470" w:dyaOrig="1110" w14:anchorId="6B57EF80">
                <v:shape id="_x0000_i1032" type="#_x0000_t75" alt="" style="width:73.25pt;height:55.7pt;mso-width-percent:0;mso-height-percent:0;mso-width-percent:0;mso-height-percent:0" o:ole="">
                  <v:imagedata r:id="rId19" o:title=""/>
                </v:shape>
                <o:OLEObject Type="Embed" ProgID="Visio.Drawing.15" ShapeID="_x0000_i1032" DrawAspect="Content" ObjectID="_1613186407" r:id="rId20"/>
              </w:object>
            </w:r>
          </w:p>
          <w:p w14:paraId="0D22F4D2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1116D670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342D385E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45D83209" w14:textId="77777777" w:rsidR="00BC3ED1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Process</w:t>
            </w:r>
          </w:p>
        </w:tc>
      </w:tr>
      <w:tr w:rsidR="00BC3ED1" w:rsidRPr="00F439FA" w14:paraId="1F6F7FC7" w14:textId="77777777" w:rsidTr="00BC3ED1">
        <w:tc>
          <w:tcPr>
            <w:tcW w:w="5229" w:type="dxa"/>
          </w:tcPr>
          <w:p w14:paraId="49F6A98E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16D38022" w14:textId="77777777" w:rsidR="00BC3ED1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1471" w:dyaOrig="1111" w14:anchorId="3D393575">
                <v:shape id="_x0000_i1031" type="#_x0000_t75" alt="" style="width:73.25pt;height:55.7pt;mso-width-percent:0;mso-height-percent:0;mso-width-percent:0;mso-height-percent:0" o:ole="">
                  <v:imagedata r:id="rId21" o:title=""/>
                </v:shape>
                <o:OLEObject Type="Embed" ProgID="Visio.Drawing.15" ShapeID="_x0000_i1031" DrawAspect="Content" ObjectID="_1613186408" r:id="rId22"/>
              </w:object>
            </w:r>
          </w:p>
          <w:p w14:paraId="4AE76022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295FD2A4" w14:textId="77777777" w:rsidR="0052157A" w:rsidRPr="00F439FA" w:rsidRDefault="0052157A" w:rsidP="00BC3ED1">
            <w:pPr>
              <w:rPr>
                <w:rFonts w:cstheme="minorHAnsi"/>
                <w:szCs w:val="24"/>
              </w:rPr>
            </w:pPr>
          </w:p>
          <w:p w14:paraId="5C20B2B2" w14:textId="77777777" w:rsidR="0052157A" w:rsidRPr="00F439FA" w:rsidRDefault="0052157A" w:rsidP="0052157A">
            <w:pPr>
              <w:rPr>
                <w:rFonts w:cstheme="minorHAnsi"/>
                <w:szCs w:val="24"/>
              </w:rPr>
            </w:pPr>
          </w:p>
          <w:p w14:paraId="6D743DB0" w14:textId="77777777" w:rsidR="00BC3ED1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Decision</w:t>
            </w:r>
          </w:p>
        </w:tc>
      </w:tr>
      <w:tr w:rsidR="00BC3ED1" w:rsidRPr="00F439FA" w14:paraId="7EEA9A6D" w14:textId="77777777" w:rsidTr="00BC3ED1">
        <w:tc>
          <w:tcPr>
            <w:tcW w:w="5229" w:type="dxa"/>
          </w:tcPr>
          <w:p w14:paraId="1385AC12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0A26D98D" w14:textId="77777777" w:rsidR="00BC3ED1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1501" w:dyaOrig="1141" w14:anchorId="4EF7ECF2">
                <v:shape id="_x0000_i1030" type="#_x0000_t75" alt="" style="width:75.75pt;height:57.6pt;mso-width-percent:0;mso-height-percent:0;mso-width-percent:0;mso-height-percent:0" o:ole="">
                  <v:imagedata r:id="rId23" o:title=""/>
                </v:shape>
                <o:OLEObject Type="Embed" ProgID="Visio.Drawing.15" ShapeID="_x0000_i1030" DrawAspect="Content" ObjectID="_1613186409" r:id="rId24"/>
              </w:object>
            </w:r>
          </w:p>
          <w:p w14:paraId="0F74B3BE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0B203860" w14:textId="77777777" w:rsidR="0052157A" w:rsidRPr="00F439FA" w:rsidRDefault="0052157A" w:rsidP="00BC3ED1">
            <w:pPr>
              <w:rPr>
                <w:rFonts w:cstheme="minorHAnsi"/>
                <w:szCs w:val="24"/>
              </w:rPr>
            </w:pPr>
          </w:p>
          <w:p w14:paraId="6E1F5EC3" w14:textId="77777777" w:rsidR="0052157A" w:rsidRPr="00F439FA" w:rsidRDefault="0052157A" w:rsidP="0052157A">
            <w:pPr>
              <w:rPr>
                <w:rFonts w:cstheme="minorHAnsi"/>
                <w:szCs w:val="24"/>
              </w:rPr>
            </w:pPr>
          </w:p>
          <w:p w14:paraId="44835F44" w14:textId="77777777" w:rsidR="00BC3ED1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Subprocess</w:t>
            </w:r>
          </w:p>
        </w:tc>
      </w:tr>
      <w:tr w:rsidR="0052157A" w:rsidRPr="00F439FA" w14:paraId="1AF9AD29" w14:textId="77777777" w:rsidTr="00BC3ED1">
        <w:tc>
          <w:tcPr>
            <w:tcW w:w="5229" w:type="dxa"/>
          </w:tcPr>
          <w:p w14:paraId="093348ED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0F81735C" w14:textId="77777777" w:rsidR="0052157A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1501" w:dyaOrig="1141" w14:anchorId="635BFC7C">
                <v:shape id="_x0000_i1029" type="#_x0000_t75" alt="" style="width:75.75pt;height:57.6pt;mso-width-percent:0;mso-height-percent:0;mso-width-percent:0;mso-height-percent:0" o:ole="">
                  <v:imagedata r:id="rId25" o:title=""/>
                </v:shape>
                <o:OLEObject Type="Embed" ProgID="Visio.Drawing.15" ShapeID="_x0000_i1029" DrawAspect="Content" ObjectID="_1613186410" r:id="rId26"/>
              </w:object>
            </w:r>
          </w:p>
          <w:p w14:paraId="743339EE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6C42516D" w14:textId="77777777" w:rsidR="0052157A" w:rsidRPr="00F439FA" w:rsidRDefault="0052157A" w:rsidP="00BC3ED1">
            <w:pPr>
              <w:rPr>
                <w:rFonts w:cstheme="minorHAnsi"/>
                <w:szCs w:val="24"/>
              </w:rPr>
            </w:pPr>
          </w:p>
          <w:p w14:paraId="473AA714" w14:textId="77777777" w:rsidR="0052157A" w:rsidRPr="00F439FA" w:rsidRDefault="0052157A" w:rsidP="0052157A">
            <w:pPr>
              <w:rPr>
                <w:rFonts w:cstheme="minorHAnsi"/>
                <w:szCs w:val="24"/>
              </w:rPr>
            </w:pPr>
          </w:p>
          <w:p w14:paraId="30287412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Document</w:t>
            </w:r>
          </w:p>
        </w:tc>
      </w:tr>
      <w:tr w:rsidR="0052157A" w:rsidRPr="00F439FA" w14:paraId="48F93768" w14:textId="77777777" w:rsidTr="00BC3ED1">
        <w:tc>
          <w:tcPr>
            <w:tcW w:w="5229" w:type="dxa"/>
          </w:tcPr>
          <w:p w14:paraId="7774B078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  <w:p w14:paraId="52A2DCBC" w14:textId="77777777" w:rsidR="0052157A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2010" w:dyaOrig="1111" w14:anchorId="1074C52A">
                <v:shape id="_x0000_i1028" type="#_x0000_t75" alt="" style="width:100.8pt;height:55.7pt;mso-width-percent:0;mso-height-percent:0;mso-width-percent:0;mso-height-percent:0" o:ole="">
                  <v:imagedata r:id="rId27" o:title=""/>
                </v:shape>
                <o:OLEObject Type="Embed" ProgID="Visio.Drawing.15" ShapeID="_x0000_i1028" DrawAspect="Content" ObjectID="_1613186411" r:id="rId28"/>
              </w:object>
            </w:r>
          </w:p>
          <w:p w14:paraId="4CFAFCED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53C5E7C3" w14:textId="77777777" w:rsidR="0052157A" w:rsidRPr="00F439FA" w:rsidRDefault="0052157A" w:rsidP="00BC3ED1">
            <w:pPr>
              <w:rPr>
                <w:rFonts w:cstheme="minorHAnsi"/>
                <w:szCs w:val="24"/>
              </w:rPr>
            </w:pPr>
          </w:p>
          <w:p w14:paraId="6A59119C" w14:textId="77777777" w:rsidR="0052157A" w:rsidRPr="00F439FA" w:rsidRDefault="0052157A" w:rsidP="0052157A">
            <w:pPr>
              <w:rPr>
                <w:rFonts w:cstheme="minorHAnsi"/>
                <w:szCs w:val="24"/>
              </w:rPr>
            </w:pPr>
          </w:p>
          <w:p w14:paraId="76056B7B" w14:textId="77777777" w:rsidR="0052157A" w:rsidRPr="00F439FA" w:rsidRDefault="0052157A" w:rsidP="0052157A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Data</w:t>
            </w:r>
          </w:p>
        </w:tc>
      </w:tr>
      <w:tr w:rsidR="008A5E61" w:rsidRPr="00F439FA" w14:paraId="4432D411" w14:textId="77777777" w:rsidTr="00BC3ED1">
        <w:tc>
          <w:tcPr>
            <w:tcW w:w="5229" w:type="dxa"/>
          </w:tcPr>
          <w:p w14:paraId="1BCF7603" w14:textId="77777777" w:rsidR="008A5E61" w:rsidRPr="00F439FA" w:rsidRDefault="008A5E61" w:rsidP="0052157A">
            <w:pPr>
              <w:jc w:val="center"/>
              <w:rPr>
                <w:rFonts w:cstheme="minorHAnsi"/>
                <w:szCs w:val="24"/>
              </w:rPr>
            </w:pPr>
          </w:p>
          <w:p w14:paraId="00EF13C8" w14:textId="77777777" w:rsidR="008A5E61" w:rsidRPr="00F439FA" w:rsidRDefault="00E35680" w:rsidP="0052157A">
            <w:pPr>
              <w:jc w:val="center"/>
              <w:rPr>
                <w:rFonts w:cstheme="minorHAnsi"/>
                <w:szCs w:val="24"/>
              </w:rPr>
            </w:pPr>
            <w:r w:rsidRPr="00E35680">
              <w:rPr>
                <w:rFonts w:cstheme="minorHAnsi"/>
                <w:noProof/>
                <w:szCs w:val="24"/>
              </w:rPr>
              <w:object w:dxaOrig="3030" w:dyaOrig="391" w14:anchorId="61DCAEB2">
                <v:shape id="_x0000_i1027" type="#_x0000_t75" alt="" style="width:151.5pt;height:19.4pt;mso-width-percent:0;mso-height-percent:0;mso-width-percent:0;mso-height-percent:0" o:ole="">
                  <v:imagedata r:id="rId29" o:title=""/>
                </v:shape>
                <o:OLEObject Type="Embed" ProgID="Visio.Drawing.15" ShapeID="_x0000_i1027" DrawAspect="Content" ObjectID="_1613186412" r:id="rId30"/>
              </w:object>
            </w:r>
          </w:p>
          <w:p w14:paraId="6ED68618" w14:textId="77777777" w:rsidR="008A5E61" w:rsidRPr="00F439FA" w:rsidRDefault="008A5E61" w:rsidP="0052157A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5228" w:type="dxa"/>
          </w:tcPr>
          <w:p w14:paraId="36E32787" w14:textId="77777777" w:rsidR="008A5E61" w:rsidRPr="00F439FA" w:rsidRDefault="008A5E61" w:rsidP="00BC3ED1">
            <w:pPr>
              <w:rPr>
                <w:rFonts w:cstheme="minorHAnsi"/>
                <w:szCs w:val="24"/>
              </w:rPr>
            </w:pPr>
          </w:p>
          <w:p w14:paraId="43703F22" w14:textId="77777777" w:rsidR="008A5E61" w:rsidRPr="00F439FA" w:rsidRDefault="008A5E61" w:rsidP="008A5E61">
            <w:pPr>
              <w:jc w:val="center"/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Connector</w:t>
            </w:r>
          </w:p>
        </w:tc>
      </w:tr>
    </w:tbl>
    <w:p w14:paraId="6CFE6C69" w14:textId="77777777" w:rsidR="00BC3ED1" w:rsidRPr="00F439FA" w:rsidRDefault="00BC3ED1" w:rsidP="00BC3ED1">
      <w:pPr>
        <w:rPr>
          <w:rFonts w:cstheme="minorHAnsi"/>
          <w:szCs w:val="24"/>
        </w:rPr>
      </w:pPr>
    </w:p>
    <w:p w14:paraId="7791E8FC" w14:textId="77777777" w:rsidR="00F21E4D" w:rsidRPr="00F439FA" w:rsidRDefault="00B16121">
      <w:pPr>
        <w:pStyle w:val="Heading1"/>
        <w:rPr>
          <w:rFonts w:cstheme="minorHAnsi"/>
          <w:sz w:val="28"/>
          <w:szCs w:val="28"/>
        </w:rPr>
      </w:pPr>
      <w:bookmarkStart w:id="15" w:name="_Toc522108294"/>
      <w:r w:rsidRPr="00F439FA">
        <w:rPr>
          <w:rFonts w:cstheme="minorHAnsi"/>
          <w:sz w:val="28"/>
          <w:szCs w:val="28"/>
        </w:rPr>
        <w:lastRenderedPageBreak/>
        <w:t>MICROSOFT DYNAMICS NAVISION FUNCTIONAL REQUIREMENTS</w:t>
      </w:r>
      <w:bookmarkEnd w:id="15"/>
    </w:p>
    <w:p w14:paraId="33A3FAAB" w14:textId="77777777" w:rsidR="00F21E4D" w:rsidRPr="00F439FA" w:rsidRDefault="00B16121">
      <w:pPr>
        <w:pStyle w:val="Heading2"/>
        <w:rPr>
          <w:rFonts w:cstheme="minorHAnsi"/>
          <w:szCs w:val="24"/>
        </w:rPr>
      </w:pPr>
      <w:bookmarkStart w:id="16" w:name="_Toc522108295"/>
      <w:r w:rsidRPr="00F439FA">
        <w:rPr>
          <w:rFonts w:cstheme="minorHAnsi"/>
          <w:szCs w:val="24"/>
        </w:rPr>
        <w:t>Marketing Process Flow</w:t>
      </w:r>
      <w:bookmarkEnd w:id="16"/>
    </w:p>
    <w:p w14:paraId="34D433FC" w14:textId="77777777" w:rsidR="00B16121" w:rsidRPr="00F439FA" w:rsidRDefault="00E35680" w:rsidP="00B16121">
      <w:pPr>
        <w:rPr>
          <w:rFonts w:cstheme="minorHAnsi"/>
          <w:szCs w:val="24"/>
        </w:rPr>
      </w:pPr>
      <w:r w:rsidRPr="00E35680">
        <w:rPr>
          <w:noProof/>
          <w:szCs w:val="24"/>
        </w:rPr>
        <w:object w:dxaOrig="13381" w:dyaOrig="11566" w14:anchorId="6E19F001">
          <v:shape id="_x0000_i1026" type="#_x0000_t75" alt="" style="width:496.5pt;height:394.45pt;mso-width-percent:0;mso-height-percent:0;mso-width-percent:0;mso-height-percent:0" o:ole="">
            <v:imagedata r:id="rId31" o:title=""/>
          </v:shape>
          <o:OLEObject Type="Embed" ProgID="Visio.Drawing.15" ShapeID="_x0000_i1026" DrawAspect="Content" ObjectID="_1613186413" r:id="rId32"/>
        </w:object>
      </w:r>
    </w:p>
    <w:p w14:paraId="4BDB176C" w14:textId="77777777" w:rsidR="00B16121" w:rsidRPr="00F439FA" w:rsidRDefault="00B16121" w:rsidP="00B16121">
      <w:pPr>
        <w:pStyle w:val="Heading2"/>
        <w:rPr>
          <w:rFonts w:cstheme="minorHAnsi"/>
          <w:szCs w:val="24"/>
        </w:rPr>
      </w:pPr>
      <w:bookmarkStart w:id="17" w:name="_Toc522108296"/>
      <w:r w:rsidRPr="00F439FA">
        <w:rPr>
          <w:rFonts w:cstheme="minorHAnsi"/>
          <w:szCs w:val="24"/>
        </w:rPr>
        <w:lastRenderedPageBreak/>
        <w:t>Portal Process Flow</w:t>
      </w:r>
      <w:bookmarkEnd w:id="17"/>
    </w:p>
    <w:p w14:paraId="2F1E7203" w14:textId="77777777" w:rsidR="008842FC" w:rsidRPr="00F439FA" w:rsidRDefault="00E35680" w:rsidP="008842FC">
      <w:pPr>
        <w:rPr>
          <w:szCs w:val="24"/>
        </w:rPr>
      </w:pPr>
      <w:r>
        <w:rPr>
          <w:noProof/>
        </w:rPr>
        <w:object w:dxaOrig="17731" w:dyaOrig="23640" w14:anchorId="071E5843">
          <v:shape id="_x0000_i1025" type="#_x0000_t75" alt="" style="width:487.7pt;height:649.9pt;mso-width-percent:0;mso-height-percent:0;mso-width-percent:0;mso-height-percent:0" o:ole="">
            <v:imagedata r:id="rId33" o:title=""/>
          </v:shape>
          <o:OLEObject Type="Embed" ProgID="Visio.Drawing.15" ShapeID="_x0000_i1025" DrawAspect="Content" ObjectID="_1613186414" r:id="rId34"/>
        </w:object>
      </w:r>
    </w:p>
    <w:p w14:paraId="3E08A685" w14:textId="77777777" w:rsidR="004D2992" w:rsidRPr="00F439FA" w:rsidRDefault="004D2992" w:rsidP="004D2992">
      <w:pPr>
        <w:pStyle w:val="Heading1"/>
        <w:rPr>
          <w:rFonts w:cstheme="minorHAnsi"/>
          <w:sz w:val="28"/>
          <w:szCs w:val="28"/>
        </w:rPr>
      </w:pPr>
      <w:bookmarkStart w:id="18" w:name="_Toc522108297"/>
      <w:r w:rsidRPr="00F439FA">
        <w:rPr>
          <w:rFonts w:cstheme="minorHAnsi"/>
          <w:sz w:val="28"/>
          <w:szCs w:val="28"/>
        </w:rPr>
        <w:lastRenderedPageBreak/>
        <w:t>Business Requirements Definition</w:t>
      </w:r>
      <w:bookmarkEnd w:id="18"/>
    </w:p>
    <w:p w14:paraId="6CE91674" w14:textId="77777777" w:rsidR="004D2992" w:rsidRPr="00F439FA" w:rsidRDefault="004D2992" w:rsidP="004D2992">
      <w:pPr>
        <w:pStyle w:val="Heading2"/>
        <w:rPr>
          <w:rStyle w:val="EstiloCuerpo"/>
          <w:rFonts w:cstheme="minorHAnsi"/>
          <w:szCs w:val="24"/>
        </w:rPr>
      </w:pPr>
      <w:bookmarkStart w:id="19" w:name="_Toc520796648"/>
      <w:bookmarkStart w:id="20" w:name="_Toc522108298"/>
      <w:r w:rsidRPr="00F439FA">
        <w:rPr>
          <w:rStyle w:val="EstiloCuerpo"/>
          <w:rFonts w:cstheme="minorHAnsi"/>
          <w:szCs w:val="24"/>
        </w:rPr>
        <w:t>Functional Requirements</w:t>
      </w:r>
      <w:bookmarkEnd w:id="19"/>
      <w:bookmarkEnd w:id="20"/>
    </w:p>
    <w:p w14:paraId="450F4DB0" w14:textId="77777777" w:rsidR="008842FC" w:rsidRPr="00F439FA" w:rsidRDefault="008842FC" w:rsidP="008842FC">
      <w:pPr>
        <w:rPr>
          <w:rFonts w:cstheme="minorHAnsi"/>
          <w:szCs w:val="24"/>
        </w:rPr>
      </w:pPr>
      <w:r w:rsidRPr="00F439FA">
        <w:rPr>
          <w:rStyle w:val="EstiloCuerpo"/>
          <w:rFonts w:cstheme="minorHAnsi"/>
          <w:szCs w:val="24"/>
        </w:rPr>
        <w:t xml:space="preserve">The following table outline the </w:t>
      </w:r>
      <w:r w:rsidR="005626F7" w:rsidRPr="00F439FA">
        <w:rPr>
          <w:rStyle w:val="EstiloCuerpo"/>
          <w:rFonts w:cstheme="minorHAnsi"/>
          <w:szCs w:val="24"/>
        </w:rPr>
        <w:t xml:space="preserve">Marketing </w:t>
      </w:r>
      <w:r w:rsidRPr="00F439FA">
        <w:rPr>
          <w:rStyle w:val="EstiloCuerpo"/>
          <w:rFonts w:cstheme="minorHAnsi"/>
          <w:szCs w:val="24"/>
        </w:rPr>
        <w:t>requirements based on the above processes</w:t>
      </w:r>
    </w:p>
    <w:tbl>
      <w:tblPr>
        <w:tblpPr w:leftFromText="180" w:rightFromText="180" w:vertAnchor="text" w:horzAnchor="margin" w:tblpY="113"/>
        <w:tblW w:w="107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687"/>
        <w:gridCol w:w="1294"/>
        <w:gridCol w:w="2552"/>
        <w:gridCol w:w="1134"/>
        <w:gridCol w:w="3543"/>
      </w:tblGrid>
      <w:tr w:rsidR="00E41EA1" w:rsidRPr="00F439FA" w14:paraId="7128F7D7" w14:textId="77777777" w:rsidTr="005F3100">
        <w:trPr>
          <w:tblHeader/>
        </w:trPr>
        <w:tc>
          <w:tcPr>
            <w:tcW w:w="558" w:type="dxa"/>
            <w:shd w:val="clear" w:color="auto" w:fill="DBE5F1" w:themeFill="accent1" w:themeFillTint="33"/>
          </w:tcPr>
          <w:p w14:paraId="772421FD" w14:textId="77777777" w:rsidR="00E41EA1" w:rsidRPr="00F439FA" w:rsidRDefault="00E41EA1" w:rsidP="00E41EA1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ID</w:t>
            </w:r>
          </w:p>
        </w:tc>
        <w:tc>
          <w:tcPr>
            <w:tcW w:w="1687" w:type="dxa"/>
            <w:shd w:val="clear" w:color="auto" w:fill="DBE5F1" w:themeFill="accent1" w:themeFillTint="33"/>
          </w:tcPr>
          <w:p w14:paraId="4038EAEF" w14:textId="77777777" w:rsidR="00E41EA1" w:rsidRPr="00F439FA" w:rsidRDefault="00E41EA1" w:rsidP="00E41EA1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Category</w:t>
            </w:r>
          </w:p>
        </w:tc>
        <w:tc>
          <w:tcPr>
            <w:tcW w:w="1294" w:type="dxa"/>
            <w:shd w:val="clear" w:color="auto" w:fill="DBE5F1" w:themeFill="accent1" w:themeFillTint="33"/>
          </w:tcPr>
          <w:p w14:paraId="6299AEC2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Business Process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14:paraId="3CD243CF" w14:textId="77777777" w:rsidR="00E41EA1" w:rsidRPr="00F439FA" w:rsidRDefault="00E41EA1" w:rsidP="00E41EA1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Requirement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9803549" w14:textId="77777777" w:rsidR="00E41EA1" w:rsidRPr="00F439FA" w:rsidRDefault="00E41EA1" w:rsidP="00E41EA1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Must Have/</w:t>
            </w:r>
          </w:p>
          <w:p w14:paraId="76893098" w14:textId="77777777" w:rsidR="00E41EA1" w:rsidRPr="00F439FA" w:rsidRDefault="00E41EA1" w:rsidP="00E41EA1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Future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14:paraId="081A39D3" w14:textId="77777777" w:rsidR="00E41EA1" w:rsidRPr="00F439FA" w:rsidRDefault="00E41EA1" w:rsidP="00E41EA1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Requirements Workshop Comments</w:t>
            </w:r>
          </w:p>
        </w:tc>
      </w:tr>
      <w:tr w:rsidR="00E41EA1" w:rsidRPr="00F439FA" w14:paraId="654FAB9C" w14:textId="77777777" w:rsidTr="005F3100">
        <w:tc>
          <w:tcPr>
            <w:tcW w:w="558" w:type="dxa"/>
            <w:shd w:val="clear" w:color="auto" w:fill="auto"/>
          </w:tcPr>
          <w:p w14:paraId="4BB8E90B" w14:textId="77777777" w:rsidR="00E41EA1" w:rsidRPr="00F439FA" w:rsidRDefault="00E41EA1" w:rsidP="00E41EA1">
            <w:pPr>
              <w:numPr>
                <w:ilvl w:val="0"/>
                <w:numId w:val="14"/>
              </w:numPr>
              <w:rPr>
                <w:rFonts w:cstheme="minorHAnsi"/>
                <w:szCs w:val="24"/>
              </w:rPr>
            </w:pPr>
          </w:p>
        </w:tc>
        <w:tc>
          <w:tcPr>
            <w:tcW w:w="1687" w:type="dxa"/>
            <w:shd w:val="clear" w:color="auto" w:fill="auto"/>
          </w:tcPr>
          <w:p w14:paraId="0FD1213E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Inquiry made on social media</w:t>
            </w:r>
          </w:p>
        </w:tc>
        <w:tc>
          <w:tcPr>
            <w:tcW w:w="1294" w:type="dxa"/>
          </w:tcPr>
          <w:p w14:paraId="64F4FD9F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1.0</w:t>
            </w:r>
          </w:p>
        </w:tc>
        <w:tc>
          <w:tcPr>
            <w:tcW w:w="2552" w:type="dxa"/>
            <w:shd w:val="clear" w:color="auto" w:fill="auto"/>
          </w:tcPr>
          <w:p w14:paraId="25B29C26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system should allow tracking o</w:t>
            </w:r>
            <w:r w:rsidR="00251C8D" w:rsidRPr="00F439FA">
              <w:rPr>
                <w:rFonts w:cstheme="minorHAnsi"/>
                <w:szCs w:val="24"/>
              </w:rPr>
              <w:t>f enquiries from the social</w:t>
            </w:r>
            <w:r w:rsidRPr="00F439FA">
              <w:rPr>
                <w:rFonts w:cstheme="minorHAnsi"/>
                <w:szCs w:val="24"/>
              </w:rPr>
              <w:t xml:space="preserve"> media</w:t>
            </w:r>
            <w:r w:rsidR="00251C8D" w:rsidRPr="00F439FA">
              <w:rPr>
                <w:rFonts w:cstheme="minorHAnsi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01D1A0C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543" w:type="dxa"/>
            <w:shd w:val="clear" w:color="auto" w:fill="auto"/>
          </w:tcPr>
          <w:p w14:paraId="077D19B3" w14:textId="77777777" w:rsidR="00E41EA1" w:rsidRPr="00F439FA" w:rsidRDefault="00E41EA1" w:rsidP="00E41EA1">
            <w:pPr>
              <w:numPr>
                <w:ilvl w:val="0"/>
                <w:numId w:val="26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Tracking of enquiries made.</w:t>
            </w:r>
          </w:p>
        </w:tc>
      </w:tr>
      <w:tr w:rsidR="00E41EA1" w:rsidRPr="00F439FA" w14:paraId="1D77439E" w14:textId="77777777" w:rsidTr="005F3100">
        <w:tc>
          <w:tcPr>
            <w:tcW w:w="558" w:type="dxa"/>
            <w:shd w:val="clear" w:color="auto" w:fill="auto"/>
          </w:tcPr>
          <w:p w14:paraId="3C7779BB" w14:textId="77777777" w:rsidR="00E41EA1" w:rsidRPr="00F439FA" w:rsidRDefault="00E41EA1" w:rsidP="00E41EA1">
            <w:pPr>
              <w:numPr>
                <w:ilvl w:val="0"/>
                <w:numId w:val="14"/>
              </w:numPr>
              <w:rPr>
                <w:rFonts w:cstheme="minorHAnsi"/>
                <w:szCs w:val="24"/>
              </w:rPr>
            </w:pPr>
          </w:p>
        </w:tc>
        <w:tc>
          <w:tcPr>
            <w:tcW w:w="1687" w:type="dxa"/>
            <w:shd w:val="clear" w:color="auto" w:fill="auto"/>
          </w:tcPr>
          <w:p w14:paraId="4E85D0A7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Visit Website</w:t>
            </w:r>
          </w:p>
        </w:tc>
        <w:tc>
          <w:tcPr>
            <w:tcW w:w="1294" w:type="dxa"/>
          </w:tcPr>
          <w:p w14:paraId="7EA268B6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1.0</w:t>
            </w:r>
          </w:p>
        </w:tc>
        <w:tc>
          <w:tcPr>
            <w:tcW w:w="2552" w:type="dxa"/>
            <w:shd w:val="clear" w:color="auto" w:fill="auto"/>
          </w:tcPr>
          <w:p w14:paraId="37980A59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information tracked should capture:</w:t>
            </w:r>
          </w:p>
          <w:p w14:paraId="5ED1D877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Date of inquiry,</w:t>
            </w:r>
          </w:p>
          <w:p w14:paraId="336A28CB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Name of student, Gender of inquirer, Course inquired (track popularity of courses for campaign basis), Name of parent/guardian, Contacts of both students, parents and prospects. </w:t>
            </w:r>
          </w:p>
        </w:tc>
        <w:tc>
          <w:tcPr>
            <w:tcW w:w="1134" w:type="dxa"/>
            <w:shd w:val="clear" w:color="auto" w:fill="auto"/>
          </w:tcPr>
          <w:p w14:paraId="0AABCC3D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543" w:type="dxa"/>
            <w:shd w:val="clear" w:color="auto" w:fill="auto"/>
          </w:tcPr>
          <w:p w14:paraId="7BC7077D" w14:textId="77777777" w:rsidR="00E41EA1" w:rsidRPr="00F439FA" w:rsidRDefault="00E41EA1" w:rsidP="00E41EA1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Deriving of important information from the prospects making enquiries. </w:t>
            </w:r>
          </w:p>
        </w:tc>
      </w:tr>
      <w:tr w:rsidR="00E41EA1" w:rsidRPr="00F439FA" w14:paraId="47A534E7" w14:textId="77777777" w:rsidTr="005F3100">
        <w:tc>
          <w:tcPr>
            <w:tcW w:w="558" w:type="dxa"/>
            <w:shd w:val="clear" w:color="auto" w:fill="auto"/>
          </w:tcPr>
          <w:p w14:paraId="0369CBF5" w14:textId="77777777" w:rsidR="00E41EA1" w:rsidRPr="00F439FA" w:rsidRDefault="00E41EA1" w:rsidP="00E41EA1">
            <w:pPr>
              <w:numPr>
                <w:ilvl w:val="0"/>
                <w:numId w:val="14"/>
              </w:numPr>
              <w:rPr>
                <w:rFonts w:cstheme="minorHAnsi"/>
                <w:szCs w:val="24"/>
              </w:rPr>
            </w:pPr>
          </w:p>
        </w:tc>
        <w:tc>
          <w:tcPr>
            <w:tcW w:w="1687" w:type="dxa"/>
            <w:shd w:val="clear" w:color="auto" w:fill="auto"/>
          </w:tcPr>
          <w:p w14:paraId="0CC23B64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Make Inquiry through email</w:t>
            </w:r>
            <w:r w:rsidR="00251C8D" w:rsidRPr="00F439FA">
              <w:rPr>
                <w:rFonts w:cstheme="minorHAnsi"/>
                <w:szCs w:val="24"/>
              </w:rPr>
              <w:t xml:space="preserve"> or call</w:t>
            </w:r>
          </w:p>
        </w:tc>
        <w:tc>
          <w:tcPr>
            <w:tcW w:w="1294" w:type="dxa"/>
          </w:tcPr>
          <w:p w14:paraId="126D2673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1.1</w:t>
            </w:r>
          </w:p>
        </w:tc>
        <w:tc>
          <w:tcPr>
            <w:tcW w:w="2552" w:type="dxa"/>
            <w:shd w:val="clear" w:color="auto" w:fill="auto"/>
          </w:tcPr>
          <w:p w14:paraId="0068C952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email inquiries should all be in a specific folder.</w:t>
            </w:r>
          </w:p>
        </w:tc>
        <w:tc>
          <w:tcPr>
            <w:tcW w:w="1134" w:type="dxa"/>
            <w:shd w:val="clear" w:color="auto" w:fill="auto"/>
          </w:tcPr>
          <w:p w14:paraId="4F000377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543" w:type="dxa"/>
            <w:shd w:val="clear" w:color="auto" w:fill="auto"/>
          </w:tcPr>
          <w:p w14:paraId="4E91BA4F" w14:textId="77777777" w:rsidR="00E41EA1" w:rsidRPr="00F439FA" w:rsidRDefault="00E41EA1" w:rsidP="00E41EA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sz w:val="24"/>
                <w:szCs w:val="24"/>
              </w:rPr>
              <w:t>Emails should be in a specific folder and avoid going to the junk folder.</w:t>
            </w:r>
          </w:p>
        </w:tc>
      </w:tr>
      <w:tr w:rsidR="00E41EA1" w:rsidRPr="00F439FA" w14:paraId="3BE248B9" w14:textId="77777777" w:rsidTr="005F3100">
        <w:tc>
          <w:tcPr>
            <w:tcW w:w="558" w:type="dxa"/>
            <w:shd w:val="clear" w:color="auto" w:fill="auto"/>
          </w:tcPr>
          <w:p w14:paraId="27EB5158" w14:textId="77777777" w:rsidR="00E41EA1" w:rsidRPr="00F439FA" w:rsidRDefault="00E41EA1" w:rsidP="00E41EA1">
            <w:pPr>
              <w:numPr>
                <w:ilvl w:val="0"/>
                <w:numId w:val="14"/>
              </w:numPr>
              <w:rPr>
                <w:rFonts w:cstheme="minorHAnsi"/>
                <w:szCs w:val="24"/>
              </w:rPr>
            </w:pPr>
          </w:p>
        </w:tc>
        <w:tc>
          <w:tcPr>
            <w:tcW w:w="1687" w:type="dxa"/>
            <w:shd w:val="clear" w:color="auto" w:fill="auto"/>
          </w:tcPr>
          <w:p w14:paraId="099C6521" w14:textId="77777777" w:rsidR="00E41EA1" w:rsidRPr="00F439FA" w:rsidRDefault="0049106A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Automatic email response</w:t>
            </w:r>
          </w:p>
        </w:tc>
        <w:tc>
          <w:tcPr>
            <w:tcW w:w="1294" w:type="dxa"/>
          </w:tcPr>
          <w:p w14:paraId="4FE05364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1.1</w:t>
            </w:r>
          </w:p>
        </w:tc>
        <w:tc>
          <w:tcPr>
            <w:tcW w:w="2552" w:type="dxa"/>
            <w:shd w:val="clear" w:color="auto" w:fill="auto"/>
          </w:tcPr>
          <w:p w14:paraId="6BEC0A34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system should help in seamless replying to emails</w:t>
            </w:r>
          </w:p>
        </w:tc>
        <w:tc>
          <w:tcPr>
            <w:tcW w:w="1134" w:type="dxa"/>
            <w:shd w:val="clear" w:color="auto" w:fill="auto"/>
          </w:tcPr>
          <w:p w14:paraId="595055CA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543" w:type="dxa"/>
            <w:shd w:val="clear" w:color="auto" w:fill="auto"/>
          </w:tcPr>
          <w:p w14:paraId="79F80B9C" w14:textId="77777777" w:rsidR="00E41EA1" w:rsidRPr="00F439FA" w:rsidRDefault="00E41EA1" w:rsidP="00E41EA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sz w:val="24"/>
                <w:szCs w:val="24"/>
              </w:rPr>
              <w:t xml:space="preserve">The system should help in seamless replying to emails </w:t>
            </w:r>
          </w:p>
        </w:tc>
      </w:tr>
      <w:tr w:rsidR="00E41EA1" w:rsidRPr="00F439FA" w14:paraId="4BF8906E" w14:textId="77777777" w:rsidTr="005F3100">
        <w:tc>
          <w:tcPr>
            <w:tcW w:w="558" w:type="dxa"/>
            <w:shd w:val="clear" w:color="auto" w:fill="auto"/>
          </w:tcPr>
          <w:p w14:paraId="730CAE28" w14:textId="77777777" w:rsidR="00E41EA1" w:rsidRPr="00F439FA" w:rsidRDefault="00E41EA1" w:rsidP="00E41EA1">
            <w:pPr>
              <w:numPr>
                <w:ilvl w:val="0"/>
                <w:numId w:val="14"/>
              </w:numPr>
              <w:rPr>
                <w:rFonts w:cstheme="minorHAnsi"/>
                <w:szCs w:val="24"/>
              </w:rPr>
            </w:pPr>
          </w:p>
        </w:tc>
        <w:tc>
          <w:tcPr>
            <w:tcW w:w="1687" w:type="dxa"/>
            <w:shd w:val="clear" w:color="auto" w:fill="auto"/>
          </w:tcPr>
          <w:p w14:paraId="48822346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Prospects Follow up</w:t>
            </w:r>
          </w:p>
        </w:tc>
        <w:tc>
          <w:tcPr>
            <w:tcW w:w="1294" w:type="dxa"/>
          </w:tcPr>
          <w:p w14:paraId="43902040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1.2</w:t>
            </w:r>
          </w:p>
        </w:tc>
        <w:tc>
          <w:tcPr>
            <w:tcW w:w="2552" w:type="dxa"/>
            <w:shd w:val="clear" w:color="auto" w:fill="auto"/>
          </w:tcPr>
          <w:p w14:paraId="0B321FB4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Admission letters should be system generated.</w:t>
            </w:r>
          </w:p>
        </w:tc>
        <w:tc>
          <w:tcPr>
            <w:tcW w:w="1134" w:type="dxa"/>
            <w:shd w:val="clear" w:color="auto" w:fill="auto"/>
          </w:tcPr>
          <w:p w14:paraId="1CF6F7D0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543" w:type="dxa"/>
            <w:shd w:val="clear" w:color="auto" w:fill="auto"/>
          </w:tcPr>
          <w:p w14:paraId="498D9B9D" w14:textId="77777777" w:rsidR="00E41EA1" w:rsidRPr="00F439FA" w:rsidRDefault="00E41EA1" w:rsidP="00E41EA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sz w:val="24"/>
                <w:szCs w:val="24"/>
              </w:rPr>
              <w:t>Follow up is done to remind prospects about intakes and inform applicants on readiness of the admission letters.</w:t>
            </w:r>
          </w:p>
          <w:p w14:paraId="5897A096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</w:p>
        </w:tc>
      </w:tr>
      <w:tr w:rsidR="00E41EA1" w:rsidRPr="00F439FA" w14:paraId="325BADF5" w14:textId="77777777" w:rsidTr="005F3100">
        <w:tc>
          <w:tcPr>
            <w:tcW w:w="558" w:type="dxa"/>
            <w:shd w:val="clear" w:color="auto" w:fill="auto"/>
          </w:tcPr>
          <w:p w14:paraId="19C9A20E" w14:textId="77777777" w:rsidR="00E41EA1" w:rsidRPr="00F439FA" w:rsidRDefault="00E41EA1" w:rsidP="00E41EA1">
            <w:pPr>
              <w:numPr>
                <w:ilvl w:val="0"/>
                <w:numId w:val="14"/>
              </w:numPr>
              <w:rPr>
                <w:rFonts w:cstheme="minorHAnsi"/>
                <w:szCs w:val="24"/>
              </w:rPr>
            </w:pPr>
          </w:p>
        </w:tc>
        <w:tc>
          <w:tcPr>
            <w:tcW w:w="1687" w:type="dxa"/>
            <w:shd w:val="clear" w:color="auto" w:fill="auto"/>
          </w:tcPr>
          <w:p w14:paraId="675AC19C" w14:textId="77777777" w:rsidR="00E41EA1" w:rsidRPr="00F439FA" w:rsidRDefault="00E41EA1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Display Internship Opportunities and Potential Employers</w:t>
            </w:r>
          </w:p>
        </w:tc>
        <w:tc>
          <w:tcPr>
            <w:tcW w:w="1294" w:type="dxa"/>
          </w:tcPr>
          <w:p w14:paraId="1FC2654D" w14:textId="77777777" w:rsidR="00E41EA1" w:rsidRPr="00F439FA" w:rsidRDefault="0061240C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1.3</w:t>
            </w:r>
          </w:p>
        </w:tc>
        <w:tc>
          <w:tcPr>
            <w:tcW w:w="2552" w:type="dxa"/>
            <w:shd w:val="clear" w:color="auto" w:fill="auto"/>
          </w:tcPr>
          <w:p w14:paraId="7FB4F676" w14:textId="77777777" w:rsidR="00E41EA1" w:rsidRPr="00F439FA" w:rsidRDefault="000409DC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Internship Opportunities should be displayed on the portal.</w:t>
            </w:r>
          </w:p>
        </w:tc>
        <w:tc>
          <w:tcPr>
            <w:tcW w:w="1134" w:type="dxa"/>
            <w:shd w:val="clear" w:color="auto" w:fill="auto"/>
          </w:tcPr>
          <w:p w14:paraId="5C60159C" w14:textId="77777777" w:rsidR="00E41EA1" w:rsidRPr="00F439FA" w:rsidRDefault="000409DC" w:rsidP="00E41EA1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543" w:type="dxa"/>
            <w:shd w:val="clear" w:color="auto" w:fill="auto"/>
          </w:tcPr>
          <w:p w14:paraId="6D29EE8A" w14:textId="77777777" w:rsidR="00E41EA1" w:rsidRPr="00F439FA" w:rsidRDefault="000409DC" w:rsidP="00E41EA1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display the available internship opportunities.</w:t>
            </w:r>
          </w:p>
          <w:p w14:paraId="7CB12169" w14:textId="77777777" w:rsidR="00525F9E" w:rsidRPr="00F439FA" w:rsidRDefault="00525F9E" w:rsidP="00E41EA1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front office should put up the internship opportunities.</w:t>
            </w:r>
          </w:p>
        </w:tc>
      </w:tr>
    </w:tbl>
    <w:p w14:paraId="022D70BE" w14:textId="77777777" w:rsidR="00CB6631" w:rsidRPr="00F439FA" w:rsidRDefault="00CB6631" w:rsidP="008842FC">
      <w:pPr>
        <w:rPr>
          <w:rFonts w:cstheme="minorHAnsi"/>
          <w:b/>
          <w:szCs w:val="24"/>
        </w:rPr>
      </w:pPr>
    </w:p>
    <w:p w14:paraId="244AC93F" w14:textId="77777777" w:rsidR="00CB6631" w:rsidRPr="00F439FA" w:rsidRDefault="00E41EA1" w:rsidP="008842FC">
      <w:pPr>
        <w:rPr>
          <w:rFonts w:cstheme="minorHAnsi"/>
          <w:b/>
          <w:szCs w:val="24"/>
        </w:rPr>
      </w:pPr>
      <w:r w:rsidRPr="00F439FA">
        <w:rPr>
          <w:rFonts w:cstheme="minorHAnsi"/>
          <w:b/>
          <w:szCs w:val="24"/>
        </w:rPr>
        <w:lastRenderedPageBreak/>
        <w:t>Marketing Reports</w:t>
      </w:r>
    </w:p>
    <w:tbl>
      <w:tblPr>
        <w:tblW w:w="7613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810"/>
        <w:gridCol w:w="6803"/>
      </w:tblGrid>
      <w:tr w:rsidR="00E41EA1" w:rsidRPr="00F439FA" w14:paraId="793D7E48" w14:textId="77777777" w:rsidTr="005F3100">
        <w:trPr>
          <w:tblHeader/>
        </w:trPr>
        <w:tc>
          <w:tcPr>
            <w:tcW w:w="810" w:type="dxa"/>
            <w:shd w:val="clear" w:color="auto" w:fill="DBE5F1" w:themeFill="accent1" w:themeFillTint="33"/>
          </w:tcPr>
          <w:p w14:paraId="64172D69" w14:textId="77777777" w:rsidR="00E41EA1" w:rsidRPr="00F439FA" w:rsidRDefault="00E41EA1" w:rsidP="005F3100">
            <w:pPr>
              <w:rPr>
                <w:rStyle w:val="EstiloCuerpoNegrita"/>
                <w:rFonts w:cstheme="minorHAnsi"/>
                <w:szCs w:val="24"/>
              </w:rPr>
            </w:pPr>
            <w:r w:rsidRPr="00F439FA">
              <w:rPr>
                <w:rStyle w:val="EstiloCuerpoNegrita"/>
                <w:rFonts w:cstheme="minorHAnsi"/>
                <w:szCs w:val="24"/>
              </w:rPr>
              <w:t>ID</w:t>
            </w:r>
          </w:p>
        </w:tc>
        <w:tc>
          <w:tcPr>
            <w:tcW w:w="6803" w:type="dxa"/>
            <w:shd w:val="clear" w:color="auto" w:fill="DBE5F1" w:themeFill="accent1" w:themeFillTint="33"/>
          </w:tcPr>
          <w:p w14:paraId="6835F679" w14:textId="77777777" w:rsidR="00E41EA1" w:rsidRPr="00F439FA" w:rsidRDefault="00E41EA1" w:rsidP="005F3100">
            <w:pPr>
              <w:rPr>
                <w:rStyle w:val="EstiloCuerpoNegrita"/>
                <w:rFonts w:cstheme="minorHAnsi"/>
                <w:szCs w:val="24"/>
              </w:rPr>
            </w:pPr>
            <w:r w:rsidRPr="00F439FA">
              <w:rPr>
                <w:rStyle w:val="EstiloCuerpoNegrita"/>
                <w:rFonts w:cstheme="minorHAnsi"/>
                <w:szCs w:val="24"/>
              </w:rPr>
              <w:t>Report</w:t>
            </w:r>
          </w:p>
        </w:tc>
      </w:tr>
      <w:tr w:rsidR="00E41EA1" w:rsidRPr="00F439FA" w14:paraId="7BDACF33" w14:textId="77777777" w:rsidTr="005F3100">
        <w:tc>
          <w:tcPr>
            <w:tcW w:w="810" w:type="dxa"/>
            <w:shd w:val="clear" w:color="auto" w:fill="auto"/>
          </w:tcPr>
          <w:p w14:paraId="472299CD" w14:textId="77777777" w:rsidR="00E41EA1" w:rsidRPr="00F439FA" w:rsidRDefault="00E41EA1" w:rsidP="005F310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03" w:type="dxa"/>
            <w:shd w:val="clear" w:color="auto" w:fill="auto"/>
          </w:tcPr>
          <w:p w14:paraId="15731AE0" w14:textId="77777777" w:rsidR="00E41EA1" w:rsidRPr="00F439FA" w:rsidRDefault="00E41EA1" w:rsidP="005F3100">
            <w:pPr>
              <w:spacing w:after="160" w:line="259" w:lineRule="auto"/>
              <w:rPr>
                <w:rStyle w:val="EstiloCuerpo"/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Inquires made on a weekly basis to help in doing a follow up.</w:t>
            </w:r>
          </w:p>
        </w:tc>
      </w:tr>
      <w:tr w:rsidR="00E41EA1" w:rsidRPr="00F439FA" w14:paraId="3DDFCFA1" w14:textId="77777777" w:rsidTr="005F3100">
        <w:tc>
          <w:tcPr>
            <w:tcW w:w="810" w:type="dxa"/>
            <w:shd w:val="clear" w:color="auto" w:fill="auto"/>
          </w:tcPr>
          <w:p w14:paraId="144BD0D7" w14:textId="77777777" w:rsidR="00E41EA1" w:rsidRPr="00F439FA" w:rsidRDefault="00E41EA1" w:rsidP="005F310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803" w:type="dxa"/>
            <w:shd w:val="clear" w:color="auto" w:fill="auto"/>
          </w:tcPr>
          <w:p w14:paraId="3B977E94" w14:textId="77777777" w:rsidR="00E41EA1" w:rsidRPr="00F439FA" w:rsidRDefault="00E41EA1" w:rsidP="005F3100">
            <w:pPr>
              <w:spacing w:after="160" w:line="259" w:lineRule="auto"/>
              <w:rPr>
                <w:rStyle w:val="EstiloCuerpo"/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Source of information about NIT</w:t>
            </w:r>
          </w:p>
        </w:tc>
      </w:tr>
    </w:tbl>
    <w:p w14:paraId="4E2D217D" w14:textId="77777777" w:rsidR="008842FC" w:rsidRPr="00F439FA" w:rsidRDefault="00E41EA1" w:rsidP="00E41EA1">
      <w:pPr>
        <w:tabs>
          <w:tab w:val="left" w:pos="4935"/>
        </w:tabs>
        <w:rPr>
          <w:rFonts w:cstheme="minorHAnsi"/>
          <w:szCs w:val="24"/>
        </w:rPr>
      </w:pPr>
      <w:r w:rsidRPr="00F439FA">
        <w:rPr>
          <w:rFonts w:cstheme="minorHAnsi"/>
          <w:szCs w:val="24"/>
        </w:rPr>
        <w:tab/>
      </w:r>
    </w:p>
    <w:p w14:paraId="346A959F" w14:textId="77777777" w:rsidR="005F3100" w:rsidRPr="00F439FA" w:rsidRDefault="005F3100" w:rsidP="008842FC">
      <w:pPr>
        <w:rPr>
          <w:rStyle w:val="EstiloCuerpo"/>
          <w:rFonts w:cstheme="minorHAnsi"/>
          <w:szCs w:val="24"/>
        </w:rPr>
      </w:pPr>
    </w:p>
    <w:p w14:paraId="77FACD19" w14:textId="77777777" w:rsidR="005F3100" w:rsidRPr="00F439FA" w:rsidRDefault="005F3100" w:rsidP="008842FC">
      <w:pPr>
        <w:rPr>
          <w:rStyle w:val="EstiloCuerpo"/>
          <w:rFonts w:cstheme="minorHAnsi"/>
          <w:szCs w:val="24"/>
        </w:rPr>
      </w:pPr>
    </w:p>
    <w:p w14:paraId="6B9B3E34" w14:textId="1A23DFDF" w:rsidR="008842FC" w:rsidRPr="00F439FA" w:rsidRDefault="005626F7" w:rsidP="008842FC">
      <w:pPr>
        <w:rPr>
          <w:rFonts w:cstheme="minorHAnsi"/>
          <w:szCs w:val="24"/>
        </w:rPr>
      </w:pPr>
      <w:r w:rsidRPr="00F439FA">
        <w:rPr>
          <w:rStyle w:val="EstiloCuerpo"/>
          <w:rFonts w:cstheme="minorHAnsi"/>
          <w:szCs w:val="24"/>
        </w:rPr>
        <w:t>The following table outline the Portal requirements based on the above processes</w:t>
      </w:r>
      <w:r w:rsidR="0051469C">
        <w:rPr>
          <w:rStyle w:val="EstiloCuerpo"/>
          <w:rFonts w:cstheme="minorHAnsi"/>
          <w:szCs w:val="24"/>
        </w:rPr>
        <w:t>. The bulk of the functionalities will be for Students and Tutors to access services through the portal.</w:t>
      </w:r>
      <w:bookmarkStart w:id="21" w:name="_GoBack"/>
      <w:bookmarkEnd w:id="21"/>
    </w:p>
    <w:tbl>
      <w:tblPr>
        <w:tblpPr w:leftFromText="180" w:rightFromText="180" w:vertAnchor="text" w:horzAnchor="margin" w:tblpY="113"/>
        <w:tblW w:w="1043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137"/>
        <w:gridCol w:w="1170"/>
        <w:gridCol w:w="2226"/>
        <w:gridCol w:w="1134"/>
        <w:gridCol w:w="3210"/>
      </w:tblGrid>
      <w:tr w:rsidR="005626F7" w:rsidRPr="00F439FA" w14:paraId="1066C65E" w14:textId="77777777" w:rsidTr="00897DD5">
        <w:trPr>
          <w:tblHeader/>
        </w:trPr>
        <w:tc>
          <w:tcPr>
            <w:tcW w:w="558" w:type="dxa"/>
            <w:shd w:val="clear" w:color="auto" w:fill="DBE5F1" w:themeFill="accent1" w:themeFillTint="33"/>
          </w:tcPr>
          <w:p w14:paraId="3DAE3020" w14:textId="77777777" w:rsidR="005626F7" w:rsidRPr="00F439FA" w:rsidRDefault="005626F7" w:rsidP="005626F7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ID</w:t>
            </w:r>
          </w:p>
        </w:tc>
        <w:tc>
          <w:tcPr>
            <w:tcW w:w="2137" w:type="dxa"/>
            <w:shd w:val="clear" w:color="auto" w:fill="DBE5F1" w:themeFill="accent1" w:themeFillTint="33"/>
          </w:tcPr>
          <w:p w14:paraId="5E79105E" w14:textId="77777777" w:rsidR="005626F7" w:rsidRPr="00F439FA" w:rsidRDefault="005626F7" w:rsidP="005626F7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Category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6575D0B2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Business Process</w:t>
            </w:r>
          </w:p>
        </w:tc>
        <w:tc>
          <w:tcPr>
            <w:tcW w:w="2226" w:type="dxa"/>
            <w:shd w:val="clear" w:color="auto" w:fill="DBE5F1" w:themeFill="accent1" w:themeFillTint="33"/>
          </w:tcPr>
          <w:p w14:paraId="73D421BD" w14:textId="77777777" w:rsidR="005626F7" w:rsidRPr="00F439FA" w:rsidRDefault="005626F7" w:rsidP="005626F7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Requirement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C1F5123" w14:textId="77777777" w:rsidR="005626F7" w:rsidRPr="00F439FA" w:rsidRDefault="005626F7" w:rsidP="005626F7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Must Have/</w:t>
            </w:r>
          </w:p>
          <w:p w14:paraId="487880C2" w14:textId="77777777" w:rsidR="005626F7" w:rsidRPr="00F439FA" w:rsidRDefault="005626F7" w:rsidP="005626F7">
            <w:pPr>
              <w:rPr>
                <w:rFonts w:cstheme="minorHAnsi"/>
                <w:b/>
                <w:szCs w:val="24"/>
              </w:rPr>
            </w:pPr>
            <w:r w:rsidRPr="00F439FA">
              <w:rPr>
                <w:rFonts w:cstheme="minorHAnsi"/>
                <w:b/>
                <w:szCs w:val="24"/>
              </w:rPr>
              <w:t>Future</w:t>
            </w:r>
          </w:p>
        </w:tc>
        <w:tc>
          <w:tcPr>
            <w:tcW w:w="3210" w:type="dxa"/>
            <w:shd w:val="clear" w:color="auto" w:fill="DBE5F1" w:themeFill="accent1" w:themeFillTint="33"/>
          </w:tcPr>
          <w:p w14:paraId="51F07289" w14:textId="77777777" w:rsidR="005626F7" w:rsidRPr="00F439FA" w:rsidRDefault="005626F7" w:rsidP="005626F7">
            <w:pPr>
              <w:rPr>
                <w:rFonts w:cstheme="minorHAnsi"/>
                <w:b/>
                <w:bCs/>
                <w:szCs w:val="24"/>
              </w:rPr>
            </w:pPr>
            <w:r w:rsidRPr="00F439FA">
              <w:rPr>
                <w:rFonts w:cstheme="minorHAnsi"/>
                <w:b/>
                <w:bCs/>
                <w:szCs w:val="24"/>
              </w:rPr>
              <w:t>Requirements Workshop Comments</w:t>
            </w:r>
          </w:p>
        </w:tc>
      </w:tr>
      <w:tr w:rsidR="005626F7" w:rsidRPr="00F439FA" w14:paraId="2EEABC96" w14:textId="77777777" w:rsidTr="00897DD5">
        <w:tc>
          <w:tcPr>
            <w:tcW w:w="558" w:type="dxa"/>
            <w:shd w:val="clear" w:color="auto" w:fill="auto"/>
          </w:tcPr>
          <w:p w14:paraId="51D4BA65" w14:textId="77777777" w:rsidR="005626F7" w:rsidRPr="00F439FA" w:rsidRDefault="005626F7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68FFA202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Access the Website</w:t>
            </w:r>
          </w:p>
        </w:tc>
        <w:tc>
          <w:tcPr>
            <w:tcW w:w="1170" w:type="dxa"/>
          </w:tcPr>
          <w:p w14:paraId="31F72774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1.0</w:t>
            </w:r>
          </w:p>
        </w:tc>
        <w:tc>
          <w:tcPr>
            <w:tcW w:w="2226" w:type="dxa"/>
            <w:shd w:val="clear" w:color="auto" w:fill="auto"/>
          </w:tcPr>
          <w:p w14:paraId="71B1693A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website should be integrated with the portal.</w:t>
            </w:r>
          </w:p>
        </w:tc>
        <w:tc>
          <w:tcPr>
            <w:tcW w:w="1134" w:type="dxa"/>
            <w:shd w:val="clear" w:color="auto" w:fill="auto"/>
          </w:tcPr>
          <w:p w14:paraId="3E1EB8FA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3BAB1FAB" w14:textId="77777777" w:rsidR="005626F7" w:rsidRPr="00F439FA" w:rsidRDefault="005626F7" w:rsidP="005626F7">
            <w:pPr>
              <w:numPr>
                <w:ilvl w:val="0"/>
                <w:numId w:val="26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Integration of the website with the portal.</w:t>
            </w:r>
          </w:p>
        </w:tc>
      </w:tr>
      <w:tr w:rsidR="005626F7" w:rsidRPr="00F439FA" w14:paraId="00D0AE26" w14:textId="77777777" w:rsidTr="00897DD5">
        <w:tc>
          <w:tcPr>
            <w:tcW w:w="558" w:type="dxa"/>
            <w:shd w:val="clear" w:color="auto" w:fill="auto"/>
          </w:tcPr>
          <w:p w14:paraId="7E519BAF" w14:textId="77777777" w:rsidR="005626F7" w:rsidRPr="00F439FA" w:rsidRDefault="005626F7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1BCE7692" w14:textId="77777777" w:rsidR="005626F7" w:rsidRPr="00F439FA" w:rsidRDefault="00AA5EA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Locate Portal</w:t>
            </w:r>
          </w:p>
          <w:p w14:paraId="5AA78B64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</w:p>
        </w:tc>
        <w:tc>
          <w:tcPr>
            <w:tcW w:w="1170" w:type="dxa"/>
          </w:tcPr>
          <w:p w14:paraId="689B58B0" w14:textId="77777777" w:rsidR="005626F7" w:rsidRPr="00F439FA" w:rsidRDefault="00AA5EA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1.1</w:t>
            </w:r>
          </w:p>
        </w:tc>
        <w:tc>
          <w:tcPr>
            <w:tcW w:w="2226" w:type="dxa"/>
            <w:shd w:val="clear" w:color="auto" w:fill="auto"/>
          </w:tcPr>
          <w:p w14:paraId="2AA63E37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Accessing of the </w:t>
            </w:r>
            <w:r w:rsidR="00AA5EA2" w:rsidRPr="00F439FA">
              <w:rPr>
                <w:rFonts w:cstheme="minorHAnsi"/>
                <w:szCs w:val="24"/>
              </w:rPr>
              <w:t xml:space="preserve">student, Alumni and Tutor </w:t>
            </w:r>
            <w:r w:rsidRPr="00F439FA">
              <w:rPr>
                <w:rFonts w:cstheme="minorHAnsi"/>
                <w:szCs w:val="24"/>
              </w:rPr>
              <w:t>profile</w:t>
            </w:r>
          </w:p>
        </w:tc>
        <w:tc>
          <w:tcPr>
            <w:tcW w:w="1134" w:type="dxa"/>
            <w:shd w:val="clear" w:color="auto" w:fill="auto"/>
          </w:tcPr>
          <w:p w14:paraId="46AD9B7F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0D3336F9" w14:textId="77777777" w:rsidR="005626F7" w:rsidRPr="00F439FA" w:rsidRDefault="005626F7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NIT </w:t>
            </w:r>
            <w:r w:rsidR="00AA5EA2" w:rsidRPr="00F439FA">
              <w:rPr>
                <w:rFonts w:cstheme="minorHAnsi"/>
                <w:szCs w:val="24"/>
              </w:rPr>
              <w:t xml:space="preserve">students, Alumni and Tutors </w:t>
            </w:r>
            <w:r w:rsidRPr="00F439FA">
              <w:rPr>
                <w:rFonts w:cstheme="minorHAnsi"/>
                <w:szCs w:val="24"/>
              </w:rPr>
              <w:t xml:space="preserve">should be able to </w:t>
            </w:r>
            <w:r w:rsidR="00AA5EA2" w:rsidRPr="00F439FA">
              <w:rPr>
                <w:rFonts w:cstheme="minorHAnsi"/>
                <w:szCs w:val="24"/>
              </w:rPr>
              <w:t xml:space="preserve">access their </w:t>
            </w:r>
            <w:r w:rsidRPr="00F439FA">
              <w:rPr>
                <w:rFonts w:cstheme="minorHAnsi"/>
                <w:szCs w:val="24"/>
              </w:rPr>
              <w:t>accounts.</w:t>
            </w:r>
          </w:p>
        </w:tc>
      </w:tr>
      <w:tr w:rsidR="00AA5EA2" w:rsidRPr="00F439FA" w14:paraId="4CA208EF" w14:textId="77777777" w:rsidTr="00897DD5">
        <w:tc>
          <w:tcPr>
            <w:tcW w:w="558" w:type="dxa"/>
            <w:shd w:val="clear" w:color="auto" w:fill="auto"/>
          </w:tcPr>
          <w:p w14:paraId="60B5AA6A" w14:textId="77777777" w:rsidR="00AA5EA2" w:rsidRPr="00F439FA" w:rsidRDefault="00AA5EA2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345790B5" w14:textId="77777777" w:rsidR="00AA5EA2" w:rsidRPr="00F439FA" w:rsidRDefault="00AA5EA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Access Social Media Links</w:t>
            </w:r>
          </w:p>
        </w:tc>
        <w:tc>
          <w:tcPr>
            <w:tcW w:w="1170" w:type="dxa"/>
          </w:tcPr>
          <w:p w14:paraId="1E5739C9" w14:textId="77777777" w:rsidR="00AA5EA2" w:rsidRPr="00F439FA" w:rsidRDefault="00AA5EA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1.1</w:t>
            </w:r>
          </w:p>
        </w:tc>
        <w:tc>
          <w:tcPr>
            <w:tcW w:w="2226" w:type="dxa"/>
            <w:shd w:val="clear" w:color="auto" w:fill="auto"/>
          </w:tcPr>
          <w:p w14:paraId="1350992E" w14:textId="77777777" w:rsidR="00AA5EA2" w:rsidRPr="00F439FA" w:rsidRDefault="00AA5EA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have links to social media pages</w:t>
            </w:r>
            <w:r w:rsidR="003B02F9" w:rsidRPr="00F439FA">
              <w:rPr>
                <w:rFonts w:cstheme="minorHAnsi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611464A" w14:textId="77777777" w:rsidR="00AA5EA2" w:rsidRPr="00F439FA" w:rsidRDefault="003B02F9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FC250C9" w14:textId="77777777" w:rsidR="00AA5EA2" w:rsidRPr="00F439FA" w:rsidRDefault="003B02F9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direct users to social media pages to allow posting and tracking of comments.</w:t>
            </w:r>
          </w:p>
        </w:tc>
      </w:tr>
      <w:tr w:rsidR="00E66FEC" w:rsidRPr="00F439FA" w14:paraId="58893414" w14:textId="77777777" w:rsidTr="00897DD5">
        <w:tc>
          <w:tcPr>
            <w:tcW w:w="558" w:type="dxa"/>
            <w:shd w:val="clear" w:color="auto" w:fill="auto"/>
          </w:tcPr>
          <w:p w14:paraId="7F3D9176" w14:textId="77777777" w:rsidR="00E66FEC" w:rsidRPr="00F439FA" w:rsidRDefault="00E66FEC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7802577F" w14:textId="77777777" w:rsidR="00E66FEC" w:rsidRPr="00F439FA" w:rsidRDefault="00A47BAE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Access </w:t>
            </w:r>
            <w:r w:rsidR="00E66FEC" w:rsidRPr="00F439FA">
              <w:rPr>
                <w:rFonts w:cstheme="minorHAnsi"/>
                <w:szCs w:val="24"/>
              </w:rPr>
              <w:t>E-Wallboard</w:t>
            </w:r>
          </w:p>
        </w:tc>
        <w:tc>
          <w:tcPr>
            <w:tcW w:w="1170" w:type="dxa"/>
          </w:tcPr>
          <w:p w14:paraId="0CE39841" w14:textId="77777777" w:rsidR="00E66FEC" w:rsidRPr="00F439FA" w:rsidRDefault="00E66FEC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1.1</w:t>
            </w:r>
          </w:p>
        </w:tc>
        <w:tc>
          <w:tcPr>
            <w:tcW w:w="2226" w:type="dxa"/>
            <w:shd w:val="clear" w:color="auto" w:fill="auto"/>
          </w:tcPr>
          <w:p w14:paraId="1254A57F" w14:textId="77777777" w:rsidR="00E66FEC" w:rsidRPr="00F439FA" w:rsidRDefault="00E66FEC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have an e-wallboard</w:t>
            </w:r>
            <w:r w:rsidR="00A47BAE" w:rsidRPr="00F439FA">
              <w:rPr>
                <w:rFonts w:cstheme="minorHAnsi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5DAF3C" w14:textId="77777777" w:rsidR="00E66FEC" w:rsidRPr="00F439FA" w:rsidRDefault="002F7E5E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918702F" w14:textId="77777777" w:rsidR="00E66FEC" w:rsidRPr="00F439FA" w:rsidRDefault="00A47BAE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e-wallboard should be used to do the following:</w:t>
            </w:r>
          </w:p>
          <w:p w14:paraId="29947751" w14:textId="77777777" w:rsidR="00A47BAE" w:rsidRPr="00F439FA" w:rsidRDefault="00A47BAE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Post Notifications</w:t>
            </w:r>
          </w:p>
          <w:p w14:paraId="3FB239C4" w14:textId="77777777" w:rsidR="00A47BAE" w:rsidRPr="00F439FA" w:rsidRDefault="00A47BAE" w:rsidP="00A47BAE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Post Announcements and updates to students, staff and alumni.</w:t>
            </w:r>
          </w:p>
          <w:p w14:paraId="335ED7CA" w14:textId="77777777" w:rsidR="00821EDC" w:rsidRPr="00F439FA" w:rsidRDefault="00821EDC" w:rsidP="00A47BAE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View Activities on Campus.</w:t>
            </w:r>
          </w:p>
        </w:tc>
      </w:tr>
      <w:tr w:rsidR="000C6652" w:rsidRPr="00F439FA" w14:paraId="3E53F732" w14:textId="77777777" w:rsidTr="00D12EBA">
        <w:tc>
          <w:tcPr>
            <w:tcW w:w="10435" w:type="dxa"/>
            <w:gridSpan w:val="6"/>
            <w:shd w:val="clear" w:color="auto" w:fill="auto"/>
          </w:tcPr>
          <w:p w14:paraId="4C9D019E" w14:textId="58A396AA" w:rsidR="000C6652" w:rsidRPr="000C6652" w:rsidRDefault="000C6652" w:rsidP="000C6652">
            <w:pPr>
              <w:rPr>
                <w:rFonts w:cstheme="minorHAnsi"/>
                <w:b/>
                <w:szCs w:val="24"/>
              </w:rPr>
            </w:pPr>
            <w:r w:rsidRPr="000C6652">
              <w:rPr>
                <w:rFonts w:cstheme="minorHAnsi"/>
                <w:b/>
                <w:szCs w:val="24"/>
              </w:rPr>
              <w:t>Students</w:t>
            </w:r>
          </w:p>
        </w:tc>
      </w:tr>
      <w:tr w:rsidR="0051469C" w:rsidRPr="00F439FA" w14:paraId="5014A59A" w14:textId="77777777" w:rsidTr="00897DD5">
        <w:tc>
          <w:tcPr>
            <w:tcW w:w="558" w:type="dxa"/>
            <w:shd w:val="clear" w:color="auto" w:fill="auto"/>
          </w:tcPr>
          <w:p w14:paraId="692CEEC7" w14:textId="77777777" w:rsidR="0051469C" w:rsidRPr="00F439FA" w:rsidRDefault="0051469C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7BD14665" w14:textId="6962BA0D" w:rsidR="0051469C" w:rsidRDefault="0051469C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 Management</w:t>
            </w:r>
          </w:p>
        </w:tc>
        <w:tc>
          <w:tcPr>
            <w:tcW w:w="1170" w:type="dxa"/>
          </w:tcPr>
          <w:p w14:paraId="2686856E" w14:textId="670F1740" w:rsidR="0051469C" w:rsidRDefault="0051469C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11B9A6CE" w14:textId="4312AB9B" w:rsidR="0051469C" w:rsidRDefault="0051469C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Create and update student profile</w:t>
            </w:r>
          </w:p>
        </w:tc>
        <w:tc>
          <w:tcPr>
            <w:tcW w:w="1134" w:type="dxa"/>
            <w:shd w:val="clear" w:color="auto" w:fill="auto"/>
          </w:tcPr>
          <w:p w14:paraId="1A40D826" w14:textId="3E4E28E2" w:rsidR="0051469C" w:rsidRDefault="0051469C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44B0DCD5" w14:textId="2C58E1B8" w:rsidR="0051469C" w:rsidRDefault="0051469C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Create and update student profile</w:t>
            </w:r>
          </w:p>
        </w:tc>
      </w:tr>
      <w:tr w:rsidR="007C4490" w:rsidRPr="00F439FA" w14:paraId="30666C9C" w14:textId="77777777" w:rsidTr="00897DD5">
        <w:tc>
          <w:tcPr>
            <w:tcW w:w="558" w:type="dxa"/>
            <w:shd w:val="clear" w:color="auto" w:fill="auto"/>
          </w:tcPr>
          <w:p w14:paraId="564CA003" w14:textId="77777777" w:rsidR="007C4490" w:rsidRPr="00F439FA" w:rsidRDefault="007C4490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54A36F2D" w14:textId="7E1F8180" w:rsidR="007C4490" w:rsidRPr="00F439FA" w:rsidRDefault="007C4490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Register Units</w:t>
            </w:r>
          </w:p>
        </w:tc>
        <w:tc>
          <w:tcPr>
            <w:tcW w:w="1170" w:type="dxa"/>
          </w:tcPr>
          <w:p w14:paraId="1CECF441" w14:textId="64CE622B" w:rsidR="007C4490" w:rsidRPr="00F439FA" w:rsidRDefault="007C4490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49633276" w14:textId="769CD2D6" w:rsidR="007C4490" w:rsidRPr="00F439FA" w:rsidRDefault="007C4490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portal should allow students to register for units after rollover</w:t>
            </w:r>
          </w:p>
        </w:tc>
        <w:tc>
          <w:tcPr>
            <w:tcW w:w="1134" w:type="dxa"/>
            <w:shd w:val="clear" w:color="auto" w:fill="auto"/>
          </w:tcPr>
          <w:p w14:paraId="7D93B254" w14:textId="79514DB4" w:rsidR="007C4490" w:rsidRPr="00F439FA" w:rsidRDefault="007C4490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62D3C13" w14:textId="68D8B732" w:rsidR="004D2749" w:rsidRPr="00F439FA" w:rsidRDefault="004D2749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Students should </w:t>
            </w:r>
            <w:r w:rsidR="003A3CE4">
              <w:rPr>
                <w:rFonts w:cstheme="minorHAnsi"/>
                <w:szCs w:val="24"/>
              </w:rPr>
              <w:t>be able to view the units they have enrolled for and register after fee is fully paid</w:t>
            </w:r>
          </w:p>
        </w:tc>
      </w:tr>
      <w:tr w:rsidR="003A3CE4" w:rsidRPr="00F439FA" w14:paraId="67EAFD0E" w14:textId="77777777" w:rsidTr="00897DD5">
        <w:tc>
          <w:tcPr>
            <w:tcW w:w="558" w:type="dxa"/>
            <w:shd w:val="clear" w:color="auto" w:fill="auto"/>
          </w:tcPr>
          <w:p w14:paraId="61758743" w14:textId="77777777" w:rsidR="003A3CE4" w:rsidRPr="00F439FA" w:rsidRDefault="003A3CE4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74D30162" w14:textId="50771904" w:rsidR="003A3CE4" w:rsidRPr="00F439FA" w:rsidRDefault="003A3CE4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Exam </w:t>
            </w:r>
          </w:p>
        </w:tc>
        <w:tc>
          <w:tcPr>
            <w:tcW w:w="1170" w:type="dxa"/>
          </w:tcPr>
          <w:p w14:paraId="5DE909F5" w14:textId="59328911" w:rsidR="003A3CE4" w:rsidRPr="00F439FA" w:rsidRDefault="003A3CE4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502FD17F" w14:textId="385BE565" w:rsidR="003A3CE4" w:rsidRPr="00F439FA" w:rsidRDefault="003A3CE4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portal should allow students exams view their exam card</w:t>
            </w:r>
          </w:p>
        </w:tc>
        <w:tc>
          <w:tcPr>
            <w:tcW w:w="1134" w:type="dxa"/>
            <w:shd w:val="clear" w:color="auto" w:fill="auto"/>
          </w:tcPr>
          <w:p w14:paraId="5584D8A4" w14:textId="387C1FD2" w:rsidR="003A3CE4" w:rsidRPr="00F439FA" w:rsidRDefault="003A3CE4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E32CBDF" w14:textId="77777777" w:rsidR="003A3CE4" w:rsidRDefault="003A3CE4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Eligible students to sit for exams should view their exam cards from the portal and print them</w:t>
            </w:r>
          </w:p>
          <w:p w14:paraId="6477EDCF" w14:textId="115D98E1" w:rsidR="00F0282A" w:rsidRPr="00F439FA" w:rsidRDefault="00F0282A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Students should </w:t>
            </w:r>
            <w:r w:rsidR="0051469C">
              <w:rPr>
                <w:rFonts w:cstheme="minorHAnsi"/>
                <w:szCs w:val="24"/>
              </w:rPr>
              <w:t>be able to view exam results</w:t>
            </w:r>
          </w:p>
        </w:tc>
      </w:tr>
      <w:tr w:rsidR="005626F7" w:rsidRPr="00F439FA" w14:paraId="28A42777" w14:textId="77777777" w:rsidTr="00897DD5">
        <w:tc>
          <w:tcPr>
            <w:tcW w:w="558" w:type="dxa"/>
            <w:shd w:val="clear" w:color="auto" w:fill="auto"/>
          </w:tcPr>
          <w:p w14:paraId="229FB8FC" w14:textId="77777777" w:rsidR="005626F7" w:rsidRPr="00F439FA" w:rsidRDefault="005626F7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64886D97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Tutor Evaluation</w:t>
            </w:r>
          </w:p>
        </w:tc>
        <w:tc>
          <w:tcPr>
            <w:tcW w:w="1170" w:type="dxa"/>
          </w:tcPr>
          <w:p w14:paraId="60E13616" w14:textId="77777777" w:rsidR="005626F7" w:rsidRPr="00F439FA" w:rsidRDefault="0000577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3AE4C9FA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system should allow tutor evaluations to be done online.</w:t>
            </w:r>
          </w:p>
        </w:tc>
        <w:tc>
          <w:tcPr>
            <w:tcW w:w="1134" w:type="dxa"/>
            <w:shd w:val="clear" w:color="auto" w:fill="auto"/>
          </w:tcPr>
          <w:p w14:paraId="76254971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0F7F7B26" w14:textId="77777777" w:rsidR="005626F7" w:rsidRPr="00F439FA" w:rsidRDefault="005626F7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Students should be able to evaluate their tutors online.</w:t>
            </w:r>
          </w:p>
        </w:tc>
      </w:tr>
      <w:tr w:rsidR="005626F7" w:rsidRPr="00F439FA" w14:paraId="0D54FBB4" w14:textId="77777777" w:rsidTr="00897DD5">
        <w:tc>
          <w:tcPr>
            <w:tcW w:w="558" w:type="dxa"/>
            <w:shd w:val="clear" w:color="auto" w:fill="auto"/>
          </w:tcPr>
          <w:p w14:paraId="3C8ABEB9" w14:textId="77777777" w:rsidR="005626F7" w:rsidRPr="00F439FA" w:rsidRDefault="005626F7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31C3856B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Access student grades</w:t>
            </w:r>
          </w:p>
        </w:tc>
        <w:tc>
          <w:tcPr>
            <w:tcW w:w="1170" w:type="dxa"/>
          </w:tcPr>
          <w:p w14:paraId="34E214EA" w14:textId="77777777" w:rsidR="005626F7" w:rsidRPr="00F439FA" w:rsidRDefault="00510C0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604933F1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allow students to access their grades.</w:t>
            </w:r>
          </w:p>
        </w:tc>
        <w:tc>
          <w:tcPr>
            <w:tcW w:w="1134" w:type="dxa"/>
            <w:shd w:val="clear" w:color="auto" w:fill="auto"/>
          </w:tcPr>
          <w:p w14:paraId="735A83B5" w14:textId="77777777" w:rsidR="005626F7" w:rsidRPr="00F439FA" w:rsidRDefault="006F611D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727BAAD1" w14:textId="77777777" w:rsidR="005626F7" w:rsidRPr="00F439FA" w:rsidRDefault="005626F7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Grades should be accessible via the portal</w:t>
            </w:r>
          </w:p>
        </w:tc>
      </w:tr>
      <w:tr w:rsidR="005626F7" w:rsidRPr="00F439FA" w14:paraId="4E4F41FD" w14:textId="77777777" w:rsidTr="00897DD5">
        <w:tc>
          <w:tcPr>
            <w:tcW w:w="558" w:type="dxa"/>
            <w:shd w:val="clear" w:color="auto" w:fill="auto"/>
          </w:tcPr>
          <w:p w14:paraId="1048F1E6" w14:textId="77777777" w:rsidR="005626F7" w:rsidRPr="00F439FA" w:rsidRDefault="005626F7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5974BF4C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Access attachment documents</w:t>
            </w:r>
          </w:p>
        </w:tc>
        <w:tc>
          <w:tcPr>
            <w:tcW w:w="1170" w:type="dxa"/>
          </w:tcPr>
          <w:p w14:paraId="6EDBB008" w14:textId="77777777" w:rsidR="005626F7" w:rsidRPr="00F439FA" w:rsidRDefault="00510C0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7CFD128C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Documents for attachment should be accessible on the portal.</w:t>
            </w:r>
          </w:p>
        </w:tc>
        <w:tc>
          <w:tcPr>
            <w:tcW w:w="1134" w:type="dxa"/>
            <w:shd w:val="clear" w:color="auto" w:fill="auto"/>
          </w:tcPr>
          <w:p w14:paraId="13BD7794" w14:textId="77777777" w:rsidR="005626F7" w:rsidRPr="00F439FA" w:rsidRDefault="006F611D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66A11FD6" w14:textId="77777777" w:rsidR="005626F7" w:rsidRPr="00F439FA" w:rsidRDefault="00390C2D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Documents for attachment should be accessible on the portal.</w:t>
            </w:r>
          </w:p>
        </w:tc>
      </w:tr>
      <w:tr w:rsidR="005626F7" w:rsidRPr="00F439FA" w14:paraId="7AE25409" w14:textId="77777777" w:rsidTr="00897DD5">
        <w:tc>
          <w:tcPr>
            <w:tcW w:w="558" w:type="dxa"/>
            <w:shd w:val="clear" w:color="auto" w:fill="auto"/>
          </w:tcPr>
          <w:p w14:paraId="51A35A4E" w14:textId="77777777" w:rsidR="005626F7" w:rsidRPr="00F439FA" w:rsidRDefault="005626F7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02CC428C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Viewing fee balance</w:t>
            </w:r>
          </w:p>
        </w:tc>
        <w:tc>
          <w:tcPr>
            <w:tcW w:w="1170" w:type="dxa"/>
          </w:tcPr>
          <w:p w14:paraId="7121B106" w14:textId="77777777" w:rsidR="005626F7" w:rsidRPr="00F439FA" w:rsidRDefault="00510C02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34912DEA" w14:textId="77777777" w:rsidR="005626F7" w:rsidRPr="00F439FA" w:rsidRDefault="005626F7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Students should be able to view their fee balances.</w:t>
            </w:r>
          </w:p>
        </w:tc>
        <w:tc>
          <w:tcPr>
            <w:tcW w:w="1134" w:type="dxa"/>
            <w:shd w:val="clear" w:color="auto" w:fill="auto"/>
          </w:tcPr>
          <w:p w14:paraId="409B48CB" w14:textId="77777777" w:rsidR="005626F7" w:rsidRPr="00F439FA" w:rsidRDefault="006F611D" w:rsidP="005626F7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04464F8" w14:textId="77777777" w:rsidR="005626F7" w:rsidRPr="00F439FA" w:rsidRDefault="005626F7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Fee statements should be vi</w:t>
            </w:r>
            <w:r w:rsidR="00163CA8" w:rsidRPr="00F439FA">
              <w:rPr>
                <w:rFonts w:cstheme="minorHAnsi"/>
                <w:szCs w:val="24"/>
              </w:rPr>
              <w:t xml:space="preserve">ewed online but restricted to an individual </w:t>
            </w:r>
            <w:r w:rsidRPr="00F439FA">
              <w:rPr>
                <w:rFonts w:cstheme="minorHAnsi"/>
                <w:szCs w:val="24"/>
              </w:rPr>
              <w:t>student’s account.</w:t>
            </w:r>
          </w:p>
        </w:tc>
      </w:tr>
      <w:tr w:rsidR="00B40A7B" w:rsidRPr="00F439FA" w14:paraId="4DDCE06F" w14:textId="77777777" w:rsidTr="00897DD5">
        <w:tc>
          <w:tcPr>
            <w:tcW w:w="558" w:type="dxa"/>
            <w:shd w:val="clear" w:color="auto" w:fill="auto"/>
          </w:tcPr>
          <w:p w14:paraId="611D257D" w14:textId="77777777" w:rsidR="00B40A7B" w:rsidRPr="00F439FA" w:rsidRDefault="00B40A7B" w:rsidP="005626F7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36341AEE" w14:textId="57A87A04" w:rsidR="00B40A7B" w:rsidRPr="00F439FA" w:rsidRDefault="00B40A7B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Timetable</w:t>
            </w:r>
          </w:p>
        </w:tc>
        <w:tc>
          <w:tcPr>
            <w:tcW w:w="1170" w:type="dxa"/>
          </w:tcPr>
          <w:p w14:paraId="07F9F33B" w14:textId="1A0C5E4B" w:rsidR="00B40A7B" w:rsidRPr="00F439FA" w:rsidRDefault="00B40A7B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1.2</w:t>
            </w:r>
          </w:p>
        </w:tc>
        <w:tc>
          <w:tcPr>
            <w:tcW w:w="2226" w:type="dxa"/>
            <w:shd w:val="clear" w:color="auto" w:fill="auto"/>
          </w:tcPr>
          <w:p w14:paraId="1AF4DEF3" w14:textId="1F550D04" w:rsidR="00B40A7B" w:rsidRPr="00F439FA" w:rsidRDefault="00B40A7B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 should be able to view class and exam timetable</w:t>
            </w:r>
          </w:p>
        </w:tc>
        <w:tc>
          <w:tcPr>
            <w:tcW w:w="1134" w:type="dxa"/>
            <w:shd w:val="clear" w:color="auto" w:fill="auto"/>
          </w:tcPr>
          <w:p w14:paraId="3F19D2D0" w14:textId="1CE102C9" w:rsidR="00B40A7B" w:rsidRPr="00F439FA" w:rsidRDefault="00B40A7B" w:rsidP="005626F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5CB95ACA" w14:textId="59E55929" w:rsidR="00B40A7B" w:rsidRPr="00F439FA" w:rsidRDefault="00B40A7B" w:rsidP="005626F7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students and exam timetable</w:t>
            </w:r>
          </w:p>
        </w:tc>
      </w:tr>
      <w:tr w:rsidR="000C6652" w:rsidRPr="00F439FA" w14:paraId="0C277B87" w14:textId="77777777" w:rsidTr="00036384">
        <w:tc>
          <w:tcPr>
            <w:tcW w:w="10435" w:type="dxa"/>
            <w:gridSpan w:val="6"/>
            <w:shd w:val="clear" w:color="auto" w:fill="auto"/>
          </w:tcPr>
          <w:p w14:paraId="13826348" w14:textId="3BD0CE07" w:rsidR="000C6652" w:rsidRPr="000C6652" w:rsidRDefault="000C6652" w:rsidP="000C6652">
            <w:pPr>
              <w:rPr>
                <w:rFonts w:cstheme="minorHAnsi"/>
                <w:b/>
                <w:szCs w:val="24"/>
              </w:rPr>
            </w:pPr>
            <w:r w:rsidRPr="000C6652">
              <w:rPr>
                <w:rFonts w:cstheme="minorHAnsi"/>
                <w:b/>
                <w:szCs w:val="24"/>
              </w:rPr>
              <w:t>Tutor</w:t>
            </w:r>
          </w:p>
        </w:tc>
      </w:tr>
      <w:tr w:rsidR="000C6652" w:rsidRPr="00F439FA" w14:paraId="1A5FD7EF" w14:textId="77777777" w:rsidTr="00897DD5">
        <w:tc>
          <w:tcPr>
            <w:tcW w:w="558" w:type="dxa"/>
            <w:shd w:val="clear" w:color="auto" w:fill="auto"/>
          </w:tcPr>
          <w:p w14:paraId="1B64DE37" w14:textId="77777777" w:rsidR="000C6652" w:rsidRPr="00F439FA" w:rsidRDefault="000C6652" w:rsidP="000C6652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07AD9EE1" w14:textId="1A08B05C" w:rsidR="000C6652" w:rsidRDefault="000C6652" w:rsidP="000C6652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Login to Tutor profile</w:t>
            </w:r>
          </w:p>
        </w:tc>
        <w:tc>
          <w:tcPr>
            <w:tcW w:w="1170" w:type="dxa"/>
          </w:tcPr>
          <w:p w14:paraId="2AB4C860" w14:textId="5A626C26" w:rsidR="000C6652" w:rsidRDefault="000C6652" w:rsidP="000C6652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1.5</w:t>
            </w:r>
          </w:p>
        </w:tc>
        <w:tc>
          <w:tcPr>
            <w:tcW w:w="2226" w:type="dxa"/>
            <w:shd w:val="clear" w:color="auto" w:fill="auto"/>
          </w:tcPr>
          <w:p w14:paraId="7477CBE9" w14:textId="0CDBC686" w:rsidR="000C6652" w:rsidRDefault="000C6652" w:rsidP="000C6652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enable the tutor to view personal details.</w:t>
            </w:r>
          </w:p>
        </w:tc>
        <w:tc>
          <w:tcPr>
            <w:tcW w:w="1134" w:type="dxa"/>
            <w:shd w:val="clear" w:color="auto" w:fill="auto"/>
          </w:tcPr>
          <w:p w14:paraId="32D69CF6" w14:textId="665BB88D" w:rsidR="000C6652" w:rsidRPr="00F439FA" w:rsidRDefault="000C6652" w:rsidP="000C6652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67C3EA10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system should show tutor details such as;</w:t>
            </w:r>
          </w:p>
          <w:p w14:paraId="61F756C8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Hours worked per semester, per week, Attendance Summary,</w:t>
            </w:r>
          </w:p>
          <w:p w14:paraId="68C910DE" w14:textId="4CCA54C3" w:rsidR="000C6652" w:rsidRPr="00F439FA" w:rsidRDefault="0051469C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Mark class attendance </w:t>
            </w:r>
          </w:p>
          <w:p w14:paraId="0499092A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Units </w:t>
            </w:r>
          </w:p>
          <w:p w14:paraId="7E01550A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Pay slip</w:t>
            </w:r>
          </w:p>
          <w:p w14:paraId="14285719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Timetable</w:t>
            </w:r>
          </w:p>
          <w:p w14:paraId="6AA2144D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Cat dates</w:t>
            </w:r>
          </w:p>
          <w:p w14:paraId="66F1ACFB" w14:textId="77777777" w:rsidR="000C6652" w:rsidRPr="00F439FA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Semester dates/calendar</w:t>
            </w:r>
          </w:p>
          <w:p w14:paraId="6E5051D2" w14:textId="6085FF4F" w:rsidR="000C6652" w:rsidRDefault="000C6652" w:rsidP="000C6652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Exam submission and deadline reminders</w:t>
            </w:r>
          </w:p>
        </w:tc>
      </w:tr>
      <w:tr w:rsidR="00897FDC" w:rsidRPr="00F439FA" w14:paraId="57C18AD2" w14:textId="77777777" w:rsidTr="00897DD5">
        <w:tc>
          <w:tcPr>
            <w:tcW w:w="558" w:type="dxa"/>
            <w:shd w:val="clear" w:color="auto" w:fill="auto"/>
          </w:tcPr>
          <w:p w14:paraId="57BEC438" w14:textId="77777777" w:rsidR="00897FDC" w:rsidRPr="00F439FA" w:rsidRDefault="00897FDC" w:rsidP="00897FDC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4C7A885C" w14:textId="77777777" w:rsidR="00897FDC" w:rsidRPr="00F439FA" w:rsidRDefault="00B12A20" w:rsidP="00897FDC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Input</w:t>
            </w:r>
            <w:r w:rsidR="00D60077">
              <w:rPr>
                <w:rFonts w:cstheme="minorHAnsi"/>
                <w:szCs w:val="24"/>
              </w:rPr>
              <w:t xml:space="preserve"> Student’s</w:t>
            </w:r>
            <w:r>
              <w:rPr>
                <w:rFonts w:cstheme="minorHAnsi"/>
                <w:szCs w:val="24"/>
              </w:rPr>
              <w:t xml:space="preserve"> </w:t>
            </w:r>
            <w:r w:rsidR="00897FDC" w:rsidRPr="00F439FA">
              <w:rPr>
                <w:rFonts w:cstheme="minorHAnsi"/>
                <w:szCs w:val="24"/>
              </w:rPr>
              <w:t>Complaints</w:t>
            </w:r>
          </w:p>
        </w:tc>
        <w:tc>
          <w:tcPr>
            <w:tcW w:w="1170" w:type="dxa"/>
          </w:tcPr>
          <w:p w14:paraId="13CE2078" w14:textId="77777777" w:rsidR="00897FDC" w:rsidRPr="00F439FA" w:rsidRDefault="00B12A20" w:rsidP="00897FDC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1.3</w:t>
            </w:r>
          </w:p>
        </w:tc>
        <w:tc>
          <w:tcPr>
            <w:tcW w:w="2226" w:type="dxa"/>
            <w:shd w:val="clear" w:color="auto" w:fill="auto"/>
          </w:tcPr>
          <w:p w14:paraId="65C05669" w14:textId="77777777" w:rsidR="00897FDC" w:rsidRPr="00F439FA" w:rsidRDefault="00B12A20" w:rsidP="00897FDC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D</w:t>
            </w:r>
            <w:r w:rsidR="00897FDC" w:rsidRPr="00F439FA">
              <w:rPr>
                <w:rFonts w:cstheme="minorHAnsi"/>
                <w:szCs w:val="24"/>
              </w:rPr>
              <w:t>ean should be able</w:t>
            </w:r>
            <w:r w:rsidR="00C66654">
              <w:rPr>
                <w:rFonts w:cstheme="minorHAnsi"/>
                <w:szCs w:val="24"/>
              </w:rPr>
              <w:t xml:space="preserve"> to</w:t>
            </w:r>
            <w:r w:rsidR="00897FDC" w:rsidRPr="00F439FA">
              <w:rPr>
                <w:rFonts w:cstheme="minorHAnsi"/>
                <w:szCs w:val="24"/>
              </w:rPr>
              <w:t xml:space="preserve"> </w:t>
            </w:r>
            <w:r w:rsidR="00C66654">
              <w:rPr>
                <w:rFonts w:cstheme="minorHAnsi"/>
                <w:szCs w:val="24"/>
              </w:rPr>
              <w:t xml:space="preserve">input </w:t>
            </w:r>
            <w:r w:rsidR="00C66654" w:rsidRPr="00F439FA">
              <w:rPr>
                <w:rFonts w:cstheme="minorHAnsi"/>
                <w:szCs w:val="24"/>
              </w:rPr>
              <w:t>complaints</w:t>
            </w:r>
            <w:r>
              <w:rPr>
                <w:rFonts w:cstheme="minorHAnsi"/>
                <w:szCs w:val="24"/>
              </w:rPr>
              <w:t xml:space="preserve"> made by the students into the system</w:t>
            </w:r>
            <w:r w:rsidR="00C66654">
              <w:rPr>
                <w:rFonts w:cstheme="minorHAnsi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EBFEA8A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4395754B" w14:textId="77777777" w:rsidR="00897FDC" w:rsidRPr="00F439FA" w:rsidRDefault="00C66654" w:rsidP="00897FDC">
            <w:pPr>
              <w:numPr>
                <w:ilvl w:val="0"/>
                <w:numId w:val="18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D</w:t>
            </w:r>
            <w:r w:rsidRPr="00F439FA">
              <w:rPr>
                <w:rFonts w:cstheme="minorHAnsi"/>
                <w:szCs w:val="24"/>
              </w:rPr>
              <w:t>ean should be able</w:t>
            </w:r>
            <w:r>
              <w:rPr>
                <w:rFonts w:cstheme="minorHAnsi"/>
                <w:szCs w:val="24"/>
              </w:rPr>
              <w:t xml:space="preserve"> to</w:t>
            </w:r>
            <w:r w:rsidRPr="00F439FA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input </w:t>
            </w:r>
            <w:r w:rsidRPr="00F439FA">
              <w:rPr>
                <w:rFonts w:cstheme="minorHAnsi"/>
                <w:szCs w:val="24"/>
              </w:rPr>
              <w:t>complaints</w:t>
            </w:r>
            <w:r>
              <w:rPr>
                <w:rFonts w:cstheme="minorHAnsi"/>
                <w:szCs w:val="24"/>
              </w:rPr>
              <w:t xml:space="preserve"> made by the students into the system. </w:t>
            </w:r>
          </w:p>
        </w:tc>
      </w:tr>
      <w:tr w:rsidR="00390C2D" w:rsidRPr="00F439FA" w14:paraId="75E9E1D1" w14:textId="77777777" w:rsidTr="00897DD5">
        <w:tc>
          <w:tcPr>
            <w:tcW w:w="558" w:type="dxa"/>
            <w:shd w:val="clear" w:color="auto" w:fill="auto"/>
          </w:tcPr>
          <w:p w14:paraId="36F78C8E" w14:textId="77777777" w:rsidR="00390C2D" w:rsidRPr="00F439FA" w:rsidRDefault="00390C2D" w:rsidP="00390C2D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51D7FD80" w14:textId="77777777" w:rsidR="00390C2D" w:rsidRPr="00F439FA" w:rsidRDefault="00390C2D" w:rsidP="00390C2D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Start Discussions</w:t>
            </w:r>
          </w:p>
        </w:tc>
        <w:tc>
          <w:tcPr>
            <w:tcW w:w="1170" w:type="dxa"/>
          </w:tcPr>
          <w:p w14:paraId="6624F023" w14:textId="77777777" w:rsidR="00390C2D" w:rsidRPr="00F439FA" w:rsidRDefault="00897FDC" w:rsidP="00390C2D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1.4</w:t>
            </w:r>
          </w:p>
        </w:tc>
        <w:tc>
          <w:tcPr>
            <w:tcW w:w="2226" w:type="dxa"/>
            <w:shd w:val="clear" w:color="auto" w:fill="auto"/>
          </w:tcPr>
          <w:p w14:paraId="321D6A59" w14:textId="77777777" w:rsidR="00390C2D" w:rsidRPr="00F439FA" w:rsidRDefault="00390C2D" w:rsidP="00390C2D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dean will be able to hold discussions with students, conduct polls and plan events.</w:t>
            </w:r>
          </w:p>
        </w:tc>
        <w:tc>
          <w:tcPr>
            <w:tcW w:w="1134" w:type="dxa"/>
            <w:shd w:val="clear" w:color="auto" w:fill="auto"/>
          </w:tcPr>
          <w:p w14:paraId="2D85A6EF" w14:textId="77777777" w:rsidR="00390C2D" w:rsidRPr="00F439FA" w:rsidRDefault="00897FDC" w:rsidP="00390C2D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7B61E70D" w14:textId="77777777" w:rsidR="00390C2D" w:rsidRPr="00F439FA" w:rsidRDefault="00390C2D" w:rsidP="00390C2D">
            <w:pPr>
              <w:numPr>
                <w:ilvl w:val="0"/>
                <w:numId w:val="13"/>
              </w:num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Blog to be included in the NIT website for discussions that are to be made by the dean.</w:t>
            </w:r>
          </w:p>
        </w:tc>
      </w:tr>
      <w:tr w:rsidR="00897FDC" w:rsidRPr="00F439FA" w14:paraId="0013B93F" w14:textId="77777777" w:rsidTr="00897DD5">
        <w:tc>
          <w:tcPr>
            <w:tcW w:w="558" w:type="dxa"/>
            <w:shd w:val="clear" w:color="auto" w:fill="auto"/>
          </w:tcPr>
          <w:p w14:paraId="2889181F" w14:textId="77777777" w:rsidR="00897FDC" w:rsidRPr="00F439FA" w:rsidRDefault="00897FDC" w:rsidP="00897FDC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2E6F2738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Access Calendar Activities</w:t>
            </w:r>
          </w:p>
        </w:tc>
        <w:tc>
          <w:tcPr>
            <w:tcW w:w="1170" w:type="dxa"/>
          </w:tcPr>
          <w:p w14:paraId="79404D88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1.4</w:t>
            </w:r>
          </w:p>
        </w:tc>
        <w:tc>
          <w:tcPr>
            <w:tcW w:w="2226" w:type="dxa"/>
            <w:shd w:val="clear" w:color="auto" w:fill="auto"/>
          </w:tcPr>
          <w:p w14:paraId="32EB5178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have a section to schedule calendar activities.</w:t>
            </w:r>
          </w:p>
        </w:tc>
        <w:tc>
          <w:tcPr>
            <w:tcW w:w="1134" w:type="dxa"/>
            <w:shd w:val="clear" w:color="auto" w:fill="auto"/>
          </w:tcPr>
          <w:p w14:paraId="08A13433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B5C4692" w14:textId="77777777" w:rsidR="00897FDC" w:rsidRPr="00F439FA" w:rsidRDefault="00897FDC" w:rsidP="00897FD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sz w:val="24"/>
                <w:szCs w:val="24"/>
              </w:rPr>
              <w:t>The portal should have a calendar indicating the various events scheduled.</w:t>
            </w:r>
          </w:p>
          <w:p w14:paraId="0E0C11CE" w14:textId="77777777" w:rsidR="00897FDC" w:rsidRPr="00F439FA" w:rsidRDefault="00897FDC" w:rsidP="00897FD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sz w:val="24"/>
                <w:szCs w:val="24"/>
              </w:rPr>
              <w:t>The dean should have the rights to make updates.</w:t>
            </w:r>
          </w:p>
        </w:tc>
      </w:tr>
      <w:tr w:rsidR="00897FDC" w:rsidRPr="00F439FA" w14:paraId="2E6B20A4" w14:textId="77777777" w:rsidTr="00897DD5">
        <w:tc>
          <w:tcPr>
            <w:tcW w:w="558" w:type="dxa"/>
            <w:shd w:val="clear" w:color="auto" w:fill="auto"/>
          </w:tcPr>
          <w:p w14:paraId="1D57E9AA" w14:textId="77777777" w:rsidR="00897FDC" w:rsidRPr="00F439FA" w:rsidRDefault="00897FDC" w:rsidP="00897FDC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50ABD142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Access Alumni section</w:t>
            </w:r>
          </w:p>
        </w:tc>
        <w:tc>
          <w:tcPr>
            <w:tcW w:w="1170" w:type="dxa"/>
          </w:tcPr>
          <w:p w14:paraId="6A87BB26" w14:textId="77777777" w:rsidR="00897FDC" w:rsidRPr="00F439FA" w:rsidRDefault="00510C02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1.6</w:t>
            </w:r>
          </w:p>
        </w:tc>
        <w:tc>
          <w:tcPr>
            <w:tcW w:w="2226" w:type="dxa"/>
            <w:shd w:val="clear" w:color="auto" w:fill="auto"/>
          </w:tcPr>
          <w:p w14:paraId="74238967" w14:textId="77777777" w:rsidR="00897FDC" w:rsidRPr="00F439FA" w:rsidRDefault="00897FDC" w:rsidP="00897FDC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portal should have an alumni profile where the alumni can get updates of the institution.</w:t>
            </w:r>
          </w:p>
        </w:tc>
        <w:tc>
          <w:tcPr>
            <w:tcW w:w="1134" w:type="dxa"/>
            <w:shd w:val="clear" w:color="auto" w:fill="auto"/>
          </w:tcPr>
          <w:p w14:paraId="125B2424" w14:textId="77777777" w:rsidR="00897FDC" w:rsidRPr="00F439FA" w:rsidRDefault="001230C5" w:rsidP="00897FDC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</w:t>
            </w:r>
          </w:p>
        </w:tc>
        <w:tc>
          <w:tcPr>
            <w:tcW w:w="3210" w:type="dxa"/>
            <w:shd w:val="clear" w:color="auto" w:fill="auto"/>
          </w:tcPr>
          <w:p w14:paraId="4D8625F6" w14:textId="77777777" w:rsidR="00897FDC" w:rsidRPr="00E6008D" w:rsidRDefault="00897FDC" w:rsidP="00E6008D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4"/>
              </w:rPr>
            </w:pPr>
            <w:r w:rsidRPr="00E6008D">
              <w:rPr>
                <w:rFonts w:cstheme="minorHAnsi"/>
                <w:szCs w:val="24"/>
              </w:rPr>
              <w:t>The Alumni Profile should contain updates on the school, Alumni scheduled meetings and events scheduled for the alumni.</w:t>
            </w:r>
          </w:p>
        </w:tc>
      </w:tr>
      <w:tr w:rsidR="00F439FA" w:rsidRPr="00F439FA" w14:paraId="37BFEBB9" w14:textId="77777777" w:rsidTr="00897DD5">
        <w:tc>
          <w:tcPr>
            <w:tcW w:w="558" w:type="dxa"/>
            <w:shd w:val="clear" w:color="auto" w:fill="auto"/>
          </w:tcPr>
          <w:p w14:paraId="5ECFF7FC" w14:textId="77777777" w:rsidR="00F439FA" w:rsidRPr="00F439FA" w:rsidRDefault="00F439FA" w:rsidP="00F439FA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6B697887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Scholarship Application</w:t>
            </w:r>
          </w:p>
        </w:tc>
        <w:tc>
          <w:tcPr>
            <w:tcW w:w="1170" w:type="dxa"/>
          </w:tcPr>
          <w:p w14:paraId="4841C828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1.7</w:t>
            </w:r>
          </w:p>
        </w:tc>
        <w:tc>
          <w:tcPr>
            <w:tcW w:w="2226" w:type="dxa"/>
            <w:shd w:val="clear" w:color="auto" w:fill="auto"/>
          </w:tcPr>
          <w:p w14:paraId="1EA87CC7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Students should apply for scholar</w:t>
            </w:r>
            <w:r w:rsidR="00E6008D">
              <w:rPr>
                <w:rFonts w:cstheme="minorHAnsi"/>
                <w:szCs w:val="24"/>
              </w:rPr>
              <w:t>ships through the portal.</w:t>
            </w:r>
          </w:p>
        </w:tc>
        <w:tc>
          <w:tcPr>
            <w:tcW w:w="1134" w:type="dxa"/>
            <w:shd w:val="clear" w:color="auto" w:fill="auto"/>
          </w:tcPr>
          <w:p w14:paraId="40C79464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43949FB6" w14:textId="77777777" w:rsidR="00F439FA" w:rsidRPr="00D37A31" w:rsidRDefault="00E6008D" w:rsidP="00D37A3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4"/>
              </w:rPr>
            </w:pPr>
            <w:r w:rsidRPr="00D37A31">
              <w:rPr>
                <w:rFonts w:cstheme="minorHAnsi"/>
                <w:szCs w:val="24"/>
              </w:rPr>
              <w:t xml:space="preserve">Students should apply for scholarships through the portal. </w:t>
            </w:r>
          </w:p>
        </w:tc>
      </w:tr>
      <w:tr w:rsidR="00F439FA" w:rsidRPr="00F439FA" w14:paraId="29616EA8" w14:textId="77777777" w:rsidTr="00897DD5">
        <w:tc>
          <w:tcPr>
            <w:tcW w:w="558" w:type="dxa"/>
            <w:shd w:val="clear" w:color="auto" w:fill="auto"/>
          </w:tcPr>
          <w:p w14:paraId="58C2F38B" w14:textId="77777777" w:rsidR="00F439FA" w:rsidRPr="00F439FA" w:rsidRDefault="00F439FA" w:rsidP="00F439FA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4A060572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Receive Application</w:t>
            </w:r>
          </w:p>
        </w:tc>
        <w:tc>
          <w:tcPr>
            <w:tcW w:w="1170" w:type="dxa"/>
          </w:tcPr>
          <w:p w14:paraId="640BBA1B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1.8</w:t>
            </w:r>
          </w:p>
        </w:tc>
        <w:tc>
          <w:tcPr>
            <w:tcW w:w="2226" w:type="dxa"/>
            <w:shd w:val="clear" w:color="auto" w:fill="auto"/>
          </w:tcPr>
          <w:p w14:paraId="30EF99E4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 xml:space="preserve">The dean’s office </w:t>
            </w:r>
            <w:r w:rsidR="00D37A31">
              <w:rPr>
                <w:rFonts w:cstheme="minorHAnsi"/>
                <w:szCs w:val="24"/>
              </w:rPr>
              <w:t>should receive</w:t>
            </w:r>
            <w:r w:rsidRPr="00F439FA">
              <w:rPr>
                <w:rFonts w:cstheme="minorHAnsi"/>
                <w:szCs w:val="24"/>
              </w:rPr>
              <w:t xml:space="preserve"> the applications. </w:t>
            </w:r>
          </w:p>
        </w:tc>
        <w:tc>
          <w:tcPr>
            <w:tcW w:w="1134" w:type="dxa"/>
            <w:shd w:val="clear" w:color="auto" w:fill="auto"/>
          </w:tcPr>
          <w:p w14:paraId="72EF91DF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6BBC143E" w14:textId="77777777" w:rsidR="00F439FA" w:rsidRPr="00D37A31" w:rsidRDefault="00F439FA" w:rsidP="00D37A3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4"/>
              </w:rPr>
            </w:pPr>
            <w:r w:rsidRPr="00D37A31">
              <w:rPr>
                <w:rFonts w:cstheme="minorHAnsi"/>
                <w:szCs w:val="24"/>
              </w:rPr>
              <w:t>The dean’s</w:t>
            </w:r>
            <w:r w:rsidR="00D37A31" w:rsidRPr="00D37A31">
              <w:rPr>
                <w:rFonts w:cstheme="minorHAnsi"/>
                <w:szCs w:val="24"/>
              </w:rPr>
              <w:t xml:space="preserve"> office should receive</w:t>
            </w:r>
            <w:r w:rsidRPr="00D37A31">
              <w:rPr>
                <w:rFonts w:cstheme="minorHAnsi"/>
                <w:szCs w:val="24"/>
              </w:rPr>
              <w:t xml:space="preserve"> the applications.</w:t>
            </w:r>
          </w:p>
        </w:tc>
      </w:tr>
      <w:tr w:rsidR="00F439FA" w:rsidRPr="00F439FA" w14:paraId="7DDBEDBA" w14:textId="77777777" w:rsidTr="00897DD5">
        <w:tc>
          <w:tcPr>
            <w:tcW w:w="558" w:type="dxa"/>
            <w:shd w:val="clear" w:color="auto" w:fill="auto"/>
          </w:tcPr>
          <w:p w14:paraId="19DEFEAC" w14:textId="77777777" w:rsidR="00F439FA" w:rsidRPr="00F439FA" w:rsidRDefault="00F439FA" w:rsidP="00F439FA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1ADCC595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Check if the requirements are met</w:t>
            </w:r>
          </w:p>
        </w:tc>
        <w:tc>
          <w:tcPr>
            <w:tcW w:w="1170" w:type="dxa"/>
          </w:tcPr>
          <w:p w14:paraId="2294A857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1.8</w:t>
            </w:r>
          </w:p>
        </w:tc>
        <w:tc>
          <w:tcPr>
            <w:tcW w:w="2226" w:type="dxa"/>
            <w:shd w:val="clear" w:color="auto" w:fill="auto"/>
          </w:tcPr>
          <w:p w14:paraId="3C0AE8D3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The system should be able to assist in determining if a student meets the academic requirement for a scholarship.</w:t>
            </w:r>
          </w:p>
        </w:tc>
        <w:tc>
          <w:tcPr>
            <w:tcW w:w="1134" w:type="dxa"/>
            <w:shd w:val="clear" w:color="auto" w:fill="auto"/>
          </w:tcPr>
          <w:p w14:paraId="0992AA9E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5AA81935" w14:textId="77777777" w:rsidR="00F439FA" w:rsidRPr="00D37A31" w:rsidRDefault="00F439FA" w:rsidP="00D37A3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4"/>
              </w:rPr>
            </w:pPr>
            <w:r w:rsidRPr="00D37A31">
              <w:rPr>
                <w:rFonts w:cstheme="minorHAnsi"/>
                <w:szCs w:val="24"/>
              </w:rPr>
              <w:t xml:space="preserve">The system should be able to assist in determining if a student meets the academic requirement for a scholarship. </w:t>
            </w:r>
          </w:p>
        </w:tc>
      </w:tr>
      <w:tr w:rsidR="00F439FA" w:rsidRPr="00F439FA" w14:paraId="4EE6BEBF" w14:textId="77777777" w:rsidTr="00897DD5">
        <w:tc>
          <w:tcPr>
            <w:tcW w:w="558" w:type="dxa"/>
            <w:shd w:val="clear" w:color="auto" w:fill="auto"/>
          </w:tcPr>
          <w:p w14:paraId="793BF2DA" w14:textId="77777777" w:rsidR="00F439FA" w:rsidRPr="00F439FA" w:rsidRDefault="00F439FA" w:rsidP="00F439FA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0BE07FD2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Deny Scholarship</w:t>
            </w:r>
          </w:p>
        </w:tc>
        <w:tc>
          <w:tcPr>
            <w:tcW w:w="1170" w:type="dxa"/>
          </w:tcPr>
          <w:p w14:paraId="3E94610C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1.9</w:t>
            </w:r>
          </w:p>
        </w:tc>
        <w:tc>
          <w:tcPr>
            <w:tcW w:w="2226" w:type="dxa"/>
            <w:shd w:val="clear" w:color="auto" w:fill="auto"/>
          </w:tcPr>
          <w:p w14:paraId="5D5BE751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If the student does not meet the requirements for a scholarship, a scholarship is not granted.</w:t>
            </w:r>
          </w:p>
        </w:tc>
        <w:tc>
          <w:tcPr>
            <w:tcW w:w="1134" w:type="dxa"/>
            <w:shd w:val="clear" w:color="auto" w:fill="auto"/>
          </w:tcPr>
          <w:p w14:paraId="29C60617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2CE456E8" w14:textId="77777777" w:rsidR="00F439FA" w:rsidRPr="00D37A31" w:rsidRDefault="00F439FA" w:rsidP="00D37A3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4"/>
              </w:rPr>
            </w:pPr>
            <w:r w:rsidRPr="00D37A31">
              <w:rPr>
                <w:rFonts w:cstheme="minorHAnsi"/>
                <w:szCs w:val="24"/>
              </w:rPr>
              <w:t>If the student does not meet the requirements for a scholarship, a scholarship is not granted.</w:t>
            </w:r>
          </w:p>
        </w:tc>
      </w:tr>
      <w:tr w:rsidR="00F439FA" w:rsidRPr="00F439FA" w14:paraId="274D0318" w14:textId="77777777" w:rsidTr="00897DD5">
        <w:tc>
          <w:tcPr>
            <w:tcW w:w="558" w:type="dxa"/>
            <w:shd w:val="clear" w:color="auto" w:fill="auto"/>
          </w:tcPr>
          <w:p w14:paraId="053095A2" w14:textId="77777777" w:rsidR="00F439FA" w:rsidRPr="00F439FA" w:rsidRDefault="00F439FA" w:rsidP="00F439FA">
            <w:pPr>
              <w:numPr>
                <w:ilvl w:val="0"/>
                <w:numId w:val="27"/>
              </w:numPr>
              <w:rPr>
                <w:rFonts w:cstheme="minorHAnsi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14:paraId="33E91F13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Finance</w:t>
            </w:r>
          </w:p>
        </w:tc>
        <w:tc>
          <w:tcPr>
            <w:tcW w:w="1170" w:type="dxa"/>
          </w:tcPr>
          <w:p w14:paraId="1159F0B9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Pr="00F439FA">
              <w:rPr>
                <w:rFonts w:cstheme="minorHAnsi"/>
                <w:szCs w:val="24"/>
              </w:rPr>
              <w:t>.0</w:t>
            </w:r>
          </w:p>
        </w:tc>
        <w:tc>
          <w:tcPr>
            <w:tcW w:w="2226" w:type="dxa"/>
            <w:shd w:val="clear" w:color="auto" w:fill="auto"/>
          </w:tcPr>
          <w:p w14:paraId="4274B45C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If a scholarship has been granted, this should reflect on the students’ fee.</w:t>
            </w:r>
          </w:p>
        </w:tc>
        <w:tc>
          <w:tcPr>
            <w:tcW w:w="1134" w:type="dxa"/>
            <w:shd w:val="clear" w:color="auto" w:fill="auto"/>
          </w:tcPr>
          <w:p w14:paraId="12380E62" w14:textId="77777777" w:rsidR="00F439FA" w:rsidRPr="00F439FA" w:rsidRDefault="00F439FA" w:rsidP="00F439FA">
            <w:pPr>
              <w:rPr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M</w:t>
            </w:r>
          </w:p>
        </w:tc>
        <w:tc>
          <w:tcPr>
            <w:tcW w:w="3210" w:type="dxa"/>
            <w:shd w:val="clear" w:color="auto" w:fill="auto"/>
          </w:tcPr>
          <w:p w14:paraId="0B8C7ABB" w14:textId="77777777" w:rsidR="00F439FA" w:rsidRPr="00D37A31" w:rsidRDefault="00F439FA" w:rsidP="00D37A31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Cs w:val="24"/>
              </w:rPr>
            </w:pPr>
            <w:r w:rsidRPr="00D37A31">
              <w:rPr>
                <w:rFonts w:cstheme="minorHAnsi"/>
                <w:szCs w:val="24"/>
              </w:rPr>
              <w:t>If a scholarship has been granted, this should reflect on the students’ fee.</w:t>
            </w:r>
          </w:p>
        </w:tc>
      </w:tr>
    </w:tbl>
    <w:p w14:paraId="507C7B2C" w14:textId="77777777" w:rsidR="00D1237B" w:rsidRPr="00F439FA" w:rsidRDefault="00D1237B" w:rsidP="008842FC">
      <w:pPr>
        <w:rPr>
          <w:rFonts w:cstheme="minorHAnsi"/>
          <w:szCs w:val="24"/>
        </w:rPr>
      </w:pPr>
    </w:p>
    <w:p w14:paraId="528E1D73" w14:textId="77777777" w:rsidR="00D1237B" w:rsidRPr="00F439FA" w:rsidRDefault="00D1237B" w:rsidP="008842FC">
      <w:pPr>
        <w:rPr>
          <w:rFonts w:cstheme="minorHAnsi"/>
          <w:szCs w:val="24"/>
        </w:rPr>
      </w:pPr>
    </w:p>
    <w:tbl>
      <w:tblPr>
        <w:tblW w:w="7613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936"/>
        <w:gridCol w:w="6677"/>
      </w:tblGrid>
      <w:tr w:rsidR="005626F7" w:rsidRPr="00F439FA" w14:paraId="5A179E98" w14:textId="77777777" w:rsidTr="008C7DDB">
        <w:trPr>
          <w:tblHeader/>
        </w:trPr>
        <w:tc>
          <w:tcPr>
            <w:tcW w:w="936" w:type="dxa"/>
            <w:shd w:val="clear" w:color="auto" w:fill="DBE5F1" w:themeFill="accent1" w:themeFillTint="33"/>
          </w:tcPr>
          <w:p w14:paraId="310CB625" w14:textId="77777777" w:rsidR="005626F7" w:rsidRPr="00F439FA" w:rsidRDefault="005626F7" w:rsidP="005F3100">
            <w:pPr>
              <w:rPr>
                <w:rStyle w:val="EstiloCuerpoNegrita"/>
                <w:rFonts w:cstheme="minorHAnsi"/>
                <w:szCs w:val="24"/>
              </w:rPr>
            </w:pPr>
            <w:r w:rsidRPr="00F439FA">
              <w:rPr>
                <w:rStyle w:val="EstiloCuerpoNegrita"/>
                <w:rFonts w:cstheme="minorHAnsi"/>
                <w:szCs w:val="24"/>
              </w:rPr>
              <w:t>ID</w:t>
            </w:r>
          </w:p>
        </w:tc>
        <w:tc>
          <w:tcPr>
            <w:tcW w:w="6677" w:type="dxa"/>
            <w:shd w:val="clear" w:color="auto" w:fill="DBE5F1" w:themeFill="accent1" w:themeFillTint="33"/>
          </w:tcPr>
          <w:p w14:paraId="4FB47C76" w14:textId="77777777" w:rsidR="005626F7" w:rsidRPr="00F439FA" w:rsidRDefault="005626F7" w:rsidP="005F3100">
            <w:pPr>
              <w:rPr>
                <w:rStyle w:val="EstiloCuerpoNegrita"/>
                <w:rFonts w:cstheme="minorHAnsi"/>
                <w:szCs w:val="24"/>
              </w:rPr>
            </w:pPr>
            <w:r w:rsidRPr="00F439FA">
              <w:rPr>
                <w:rStyle w:val="EstiloCuerpoNegrita"/>
                <w:rFonts w:cstheme="minorHAnsi"/>
                <w:szCs w:val="24"/>
              </w:rPr>
              <w:t>Report</w:t>
            </w:r>
          </w:p>
        </w:tc>
      </w:tr>
      <w:tr w:rsidR="005626F7" w:rsidRPr="00F439FA" w14:paraId="4558E5E7" w14:textId="77777777" w:rsidTr="008C7DDB">
        <w:tc>
          <w:tcPr>
            <w:tcW w:w="936" w:type="dxa"/>
            <w:shd w:val="clear" w:color="auto" w:fill="auto"/>
          </w:tcPr>
          <w:p w14:paraId="572C245B" w14:textId="77777777" w:rsidR="005626F7" w:rsidRPr="00F439FA" w:rsidRDefault="005626F7" w:rsidP="005626F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439F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77" w:type="dxa"/>
            <w:shd w:val="clear" w:color="auto" w:fill="auto"/>
          </w:tcPr>
          <w:p w14:paraId="537B898E" w14:textId="77777777" w:rsidR="005626F7" w:rsidRPr="00F439FA" w:rsidRDefault="005626F7" w:rsidP="005F3100">
            <w:pPr>
              <w:spacing w:after="160" w:line="259" w:lineRule="auto"/>
              <w:rPr>
                <w:rStyle w:val="EstiloCuerpo"/>
                <w:rFonts w:cstheme="minorHAnsi"/>
                <w:szCs w:val="24"/>
              </w:rPr>
            </w:pPr>
            <w:r w:rsidRPr="00F439FA">
              <w:rPr>
                <w:rFonts w:cstheme="minorHAnsi"/>
                <w:szCs w:val="24"/>
              </w:rPr>
              <w:t>Summarize tutor evaluations</w:t>
            </w:r>
          </w:p>
        </w:tc>
      </w:tr>
    </w:tbl>
    <w:p w14:paraId="7E78962C" w14:textId="77777777" w:rsidR="00F21E4D" w:rsidRPr="00F439FA" w:rsidRDefault="00F21E4D" w:rsidP="00CB6631">
      <w:pPr>
        <w:autoSpaceDE w:val="0"/>
        <w:autoSpaceDN w:val="0"/>
        <w:adjustRightInd w:val="0"/>
        <w:rPr>
          <w:rFonts w:cstheme="minorHAnsi"/>
          <w:szCs w:val="24"/>
        </w:rPr>
      </w:pPr>
    </w:p>
    <w:p w14:paraId="73260C38" w14:textId="77777777" w:rsidR="0001318E" w:rsidRPr="00F439FA" w:rsidRDefault="0001318E" w:rsidP="0001318E">
      <w:pPr>
        <w:rPr>
          <w:rFonts w:cstheme="minorHAnsi"/>
          <w:b/>
          <w:i/>
          <w:color w:val="FF0000"/>
          <w:szCs w:val="24"/>
        </w:rPr>
      </w:pPr>
      <w:r w:rsidRPr="00F439FA">
        <w:rPr>
          <w:rFonts w:cstheme="minorHAnsi"/>
          <w:b/>
          <w:i/>
          <w:color w:val="FF0000"/>
          <w:szCs w:val="24"/>
        </w:rPr>
        <w:t xml:space="preserve">***To add more reports as </w:t>
      </w:r>
      <w:r w:rsidR="000528B0" w:rsidRPr="00F439FA">
        <w:rPr>
          <w:rFonts w:cstheme="minorHAnsi"/>
          <w:b/>
          <w:i/>
          <w:color w:val="FF0000"/>
          <w:szCs w:val="24"/>
        </w:rPr>
        <w:t>advised by the Marketing</w:t>
      </w:r>
      <w:r w:rsidRPr="00F439FA">
        <w:rPr>
          <w:rFonts w:cstheme="minorHAnsi"/>
          <w:b/>
          <w:i/>
          <w:color w:val="FF0000"/>
          <w:szCs w:val="24"/>
        </w:rPr>
        <w:t xml:space="preserve"> Department</w:t>
      </w:r>
      <w:r w:rsidR="000528B0" w:rsidRPr="00F439FA">
        <w:rPr>
          <w:rFonts w:cstheme="minorHAnsi"/>
          <w:b/>
          <w:i/>
          <w:color w:val="FF0000"/>
          <w:szCs w:val="24"/>
        </w:rPr>
        <w:t xml:space="preserve"> &amp; Dean’s Office</w:t>
      </w:r>
    </w:p>
    <w:p w14:paraId="15AFB276" w14:textId="77777777" w:rsidR="00F21E4D" w:rsidRPr="00F439FA" w:rsidRDefault="00F21E4D" w:rsidP="00CB6631">
      <w:pPr>
        <w:pStyle w:val="IndexHeading"/>
        <w:rPr>
          <w:rFonts w:cstheme="minorHAnsi"/>
          <w:szCs w:val="24"/>
        </w:rPr>
      </w:pPr>
    </w:p>
    <w:p w14:paraId="06BB333A" w14:textId="77777777" w:rsidR="00D1237B" w:rsidRPr="00F439FA" w:rsidRDefault="00D1237B" w:rsidP="00D1237B">
      <w:pPr>
        <w:rPr>
          <w:szCs w:val="24"/>
        </w:rPr>
      </w:pPr>
    </w:p>
    <w:sectPr w:rsidR="00D1237B" w:rsidRPr="00F439FA" w:rsidSect="00AC0769">
      <w:footerReference w:type="default" r:id="rId35"/>
      <w:pgSz w:w="11907" w:h="16839" w:code="9"/>
      <w:pgMar w:top="431" w:right="720" w:bottom="720" w:left="720" w:header="720" w:footer="64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4D992" w14:textId="77777777" w:rsidR="00E35680" w:rsidRDefault="00E35680">
      <w:r>
        <w:separator/>
      </w:r>
    </w:p>
  </w:endnote>
  <w:endnote w:type="continuationSeparator" w:id="0">
    <w:p w14:paraId="5C7BF2A3" w14:textId="77777777" w:rsidR="00E35680" w:rsidRDefault="00E3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189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8C279" w14:textId="77777777" w:rsidR="00D95B72" w:rsidRDefault="00D95B72" w:rsidP="00360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9A0A" w14:textId="77777777" w:rsidR="00D95B72" w:rsidRPr="003B730D" w:rsidRDefault="00D95B72" w:rsidP="003B730D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FB749" w14:textId="77777777" w:rsidR="00D95B72" w:rsidRPr="00D61913" w:rsidRDefault="00D95B72" w:rsidP="00AC0769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96E3D" w14:textId="77777777" w:rsidR="00E35680" w:rsidRDefault="00E35680">
      <w:r>
        <w:separator/>
      </w:r>
    </w:p>
  </w:footnote>
  <w:footnote w:type="continuationSeparator" w:id="0">
    <w:p w14:paraId="79EE7AE6" w14:textId="77777777" w:rsidR="00E35680" w:rsidRDefault="00E35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6295" w14:textId="77777777" w:rsidR="00D95B72" w:rsidRPr="00ED50C2" w:rsidRDefault="00D95B72" w:rsidP="00AD4757">
    <w:pPr>
      <w:pStyle w:val="Header"/>
      <w:pBdr>
        <w:bottom w:val="none" w:sz="0" w:space="0" w:color="auto"/>
      </w:pBdr>
      <w:rPr>
        <w:sz w:val="24"/>
      </w:rPr>
    </w:pPr>
    <w:r w:rsidRPr="00ED50C2">
      <w:rPr>
        <w:sz w:val="24"/>
      </w:rPr>
      <w:fldChar w:fldCharType="begin"/>
    </w:r>
    <w:r w:rsidRPr="00ED50C2">
      <w:rPr>
        <w:sz w:val="24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</w:rPr>
      <w:instrText>Error! Unknown document property name.</w:instrText>
    </w:r>
    <w:r>
      <w:fldChar w:fldCharType="end"/>
    </w:r>
    <w:r w:rsidRPr="00ED50C2">
      <w:rPr>
        <w:sz w:val="24"/>
      </w:rPr>
      <w:instrText xml:space="preserve"> = 0 "Prepared for " "" \* MERGEFORMAT </w:instrText>
    </w:r>
    <w:r w:rsidRPr="00ED50C2">
      <w:rPr>
        <w:sz w:val="24"/>
      </w:rPr>
      <w:fldChar w:fldCharType="end"/>
    </w:r>
    <w:r w:rsidRPr="00ED50C2">
      <w:rPr>
        <w:sz w:val="24"/>
      </w:rPr>
      <w:fldChar w:fldCharType="begin"/>
    </w:r>
    <w:r w:rsidRPr="00ED50C2">
      <w:rPr>
        <w:sz w:val="24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</w:rPr>
      <w:instrText>Error! Unknown document property name.</w:instrText>
    </w:r>
    <w:r>
      <w:fldChar w:fldCharType="end"/>
    </w:r>
    <w:r w:rsidRPr="00ED50C2">
      <w:rPr>
        <w:sz w:val="24"/>
      </w:rPr>
      <w:instrText xml:space="preserve"> = 2 "Microsoft and " "" \* MERGEFORMAT </w:instrText>
    </w:r>
    <w:r w:rsidRPr="00ED50C2"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27474" w14:textId="77777777" w:rsidR="00D95B72" w:rsidRPr="004822B9" w:rsidRDefault="00D95B72" w:rsidP="00AD4757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40F85233" wp14:editId="11764765">
          <wp:extent cx="6638925" cy="1962150"/>
          <wp:effectExtent l="0" t="0" r="0" b="0"/>
          <wp:docPr id="9" name="Picture 1" descr="SureStepLogoPlaceholder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reStepLogoPlaceholder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96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B3FC" w14:textId="77777777" w:rsidR="00D95B72" w:rsidRPr="003B730D" w:rsidRDefault="00D95B72" w:rsidP="00360E1E">
    <w:pPr>
      <w:pStyle w:val="Header"/>
      <w:pBdr>
        <w:bottom w:val="none" w:sz="0" w:space="0" w:color="auto"/>
      </w:pBdr>
      <w:tabs>
        <w:tab w:val="clear" w:pos="4320"/>
        <w:tab w:val="clear" w:pos="8640"/>
        <w:tab w:val="left" w:pos="6278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19DB181" wp14:editId="19AF641A">
          <wp:simplePos x="0" y="0"/>
          <wp:positionH relativeFrom="margin">
            <wp:posOffset>4072012</wp:posOffset>
          </wp:positionH>
          <wp:positionV relativeFrom="paragraph">
            <wp:posOffset>390383</wp:posOffset>
          </wp:positionV>
          <wp:extent cx="2666365" cy="209550"/>
          <wp:effectExtent l="0" t="0" r="635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365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52E4">
      <w:rPr>
        <w:b/>
        <w:noProof/>
        <w:kern w:val="28"/>
        <w:sz w:val="56"/>
        <w:szCs w:val="56"/>
      </w:rPr>
      <w:drawing>
        <wp:inline distT="0" distB="0" distL="0" distR="0" wp14:anchorId="78A002CC" wp14:editId="2D985125">
          <wp:extent cx="1533525" cy="1181100"/>
          <wp:effectExtent l="0" t="0" r="0" b="0"/>
          <wp:docPr id="10" name="Picture 10" descr="C:\Users\glori\Desktop\n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lori\Desktop\ni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7812DE28"/>
    <w:lvl w:ilvl="0">
      <w:start w:val="1"/>
      <w:numFmt w:val="bullet"/>
      <w:pStyle w:val="Bullet2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1" w15:restartNumberingAfterBreak="0">
    <w:nsid w:val="00000003"/>
    <w:multiLevelType w:val="singleLevel"/>
    <w:tmpl w:val="085AE366"/>
    <w:lvl w:ilvl="0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0E861D2"/>
    <w:multiLevelType w:val="hybridMultilevel"/>
    <w:tmpl w:val="DA4066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C744E16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41" w:hanging="341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1442"/>
        </w:tabs>
        <w:ind w:left="144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F46E2"/>
    <w:multiLevelType w:val="multilevel"/>
    <w:tmpl w:val="81B0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5" w15:restartNumberingAfterBreak="0">
    <w:nsid w:val="0DE663DF"/>
    <w:multiLevelType w:val="hybridMultilevel"/>
    <w:tmpl w:val="3BDCC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686A8B"/>
    <w:multiLevelType w:val="multilevel"/>
    <w:tmpl w:val="1DF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7" w15:restartNumberingAfterBreak="0">
    <w:nsid w:val="0F0D0A62"/>
    <w:multiLevelType w:val="multilevel"/>
    <w:tmpl w:val="1DF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8" w15:restartNumberingAfterBreak="0">
    <w:nsid w:val="144B2960"/>
    <w:multiLevelType w:val="hybridMultilevel"/>
    <w:tmpl w:val="0DEEAB84"/>
    <w:lvl w:ilvl="0" w:tplc="7662F098">
      <w:start w:val="1"/>
      <w:numFmt w:val="bullet"/>
      <w:lvlText w:val="-"/>
      <w:lvlJc w:val="left"/>
      <w:pPr>
        <w:ind w:left="667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9" w15:restartNumberingAfterBreak="0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8534B4E"/>
    <w:multiLevelType w:val="hybridMultilevel"/>
    <w:tmpl w:val="F3E41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74778"/>
    <w:multiLevelType w:val="hybridMultilevel"/>
    <w:tmpl w:val="18281580"/>
    <w:lvl w:ilvl="0" w:tplc="7662F0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314"/>
    <w:multiLevelType w:val="singleLevel"/>
    <w:tmpl w:val="CDE8DD5A"/>
    <w:lvl w:ilvl="0">
      <w:start w:val="1"/>
      <w:numFmt w:val="bullet"/>
      <w:pStyle w:val="Normal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13" w15:restartNumberingAfterBreak="0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624F0"/>
    <w:multiLevelType w:val="hybridMultilevel"/>
    <w:tmpl w:val="3CB8C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00586"/>
    <w:multiLevelType w:val="hybridMultilevel"/>
    <w:tmpl w:val="2592A214"/>
    <w:lvl w:ilvl="0" w:tplc="7662F098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9049E1"/>
    <w:multiLevelType w:val="hybridMultilevel"/>
    <w:tmpl w:val="CBE6B3D4"/>
    <w:lvl w:ilvl="0" w:tplc="7662F098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B41BD8"/>
    <w:multiLevelType w:val="multilevel"/>
    <w:tmpl w:val="8F54FED0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9453E96"/>
    <w:multiLevelType w:val="singleLevel"/>
    <w:tmpl w:val="832C8FF2"/>
    <w:lvl w:ilvl="0">
      <w:start w:val="1"/>
      <w:numFmt w:val="bullet"/>
      <w:pStyle w:val="ListBullet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9" w15:restartNumberingAfterBreak="0">
    <w:nsid w:val="3AB91D04"/>
    <w:multiLevelType w:val="hybridMultilevel"/>
    <w:tmpl w:val="D9529F3E"/>
    <w:lvl w:ilvl="0" w:tplc="7662F098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87D2A"/>
    <w:multiLevelType w:val="hybridMultilevel"/>
    <w:tmpl w:val="02C49864"/>
    <w:lvl w:ilvl="0" w:tplc="7662F0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37CEF"/>
    <w:multiLevelType w:val="hybridMultilevel"/>
    <w:tmpl w:val="C1F44348"/>
    <w:lvl w:ilvl="0" w:tplc="FFFFFFFF">
      <w:start w:val="1"/>
      <w:numFmt w:val="bullet"/>
      <w:pStyle w:val="TableText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C4744"/>
    <w:multiLevelType w:val="multilevel"/>
    <w:tmpl w:val="1390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23" w15:restartNumberingAfterBreak="0">
    <w:nsid w:val="3FC64BE6"/>
    <w:multiLevelType w:val="hybridMultilevel"/>
    <w:tmpl w:val="AADAECAA"/>
    <w:lvl w:ilvl="0" w:tplc="7662F098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5265E4"/>
    <w:multiLevelType w:val="multilevel"/>
    <w:tmpl w:val="CCFA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25" w15:restartNumberingAfterBreak="0">
    <w:nsid w:val="492139EB"/>
    <w:multiLevelType w:val="hybridMultilevel"/>
    <w:tmpl w:val="42E26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43238"/>
    <w:multiLevelType w:val="hybridMultilevel"/>
    <w:tmpl w:val="748462A8"/>
    <w:lvl w:ilvl="0" w:tplc="7662F0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7408"/>
    <w:multiLevelType w:val="hybridMultilevel"/>
    <w:tmpl w:val="46BC1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E43EA"/>
    <w:multiLevelType w:val="hybridMultilevel"/>
    <w:tmpl w:val="69CE9EAC"/>
    <w:lvl w:ilvl="0" w:tplc="7662F098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2C7635"/>
    <w:multiLevelType w:val="hybridMultilevel"/>
    <w:tmpl w:val="57944780"/>
    <w:lvl w:ilvl="0" w:tplc="7662F098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CB39E8"/>
    <w:multiLevelType w:val="multilevel"/>
    <w:tmpl w:val="1390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31" w15:restartNumberingAfterBreak="0">
    <w:nsid w:val="73097D3C"/>
    <w:multiLevelType w:val="hybridMultilevel"/>
    <w:tmpl w:val="58D08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DB46FE"/>
    <w:multiLevelType w:val="multilevel"/>
    <w:tmpl w:val="883C03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9"/>
  </w:num>
  <w:num w:numId="6">
    <w:abstractNumId w:val="17"/>
  </w:num>
  <w:num w:numId="7">
    <w:abstractNumId w:val="21"/>
  </w:num>
  <w:num w:numId="8">
    <w:abstractNumId w:val="12"/>
  </w:num>
  <w:num w:numId="9">
    <w:abstractNumId w:val="32"/>
  </w:num>
  <w:num w:numId="10">
    <w:abstractNumId w:val="2"/>
  </w:num>
  <w:num w:numId="11">
    <w:abstractNumId w:val="18"/>
  </w:num>
  <w:num w:numId="12">
    <w:abstractNumId w:val="27"/>
  </w:num>
  <w:num w:numId="13">
    <w:abstractNumId w:val="15"/>
  </w:num>
  <w:num w:numId="14">
    <w:abstractNumId w:val="22"/>
  </w:num>
  <w:num w:numId="15">
    <w:abstractNumId w:val="25"/>
  </w:num>
  <w:num w:numId="16">
    <w:abstractNumId w:val="24"/>
  </w:num>
  <w:num w:numId="17">
    <w:abstractNumId w:val="23"/>
  </w:num>
  <w:num w:numId="18">
    <w:abstractNumId w:val="28"/>
  </w:num>
  <w:num w:numId="19">
    <w:abstractNumId w:val="8"/>
  </w:num>
  <w:num w:numId="20">
    <w:abstractNumId w:val="31"/>
  </w:num>
  <w:num w:numId="21">
    <w:abstractNumId w:val="10"/>
  </w:num>
  <w:num w:numId="22">
    <w:abstractNumId w:val="11"/>
  </w:num>
  <w:num w:numId="23">
    <w:abstractNumId w:val="20"/>
  </w:num>
  <w:num w:numId="24">
    <w:abstractNumId w:val="26"/>
  </w:num>
  <w:num w:numId="25">
    <w:abstractNumId w:val="16"/>
  </w:num>
  <w:num w:numId="26">
    <w:abstractNumId w:val="29"/>
  </w:num>
  <w:num w:numId="27">
    <w:abstractNumId w:val="7"/>
  </w:num>
  <w:num w:numId="28">
    <w:abstractNumId w:val="4"/>
  </w:num>
  <w:num w:numId="29">
    <w:abstractNumId w:val="6"/>
  </w:num>
  <w:num w:numId="30">
    <w:abstractNumId w:val="5"/>
  </w:num>
  <w:num w:numId="31">
    <w:abstractNumId w:val="14"/>
  </w:num>
  <w:num w:numId="32">
    <w:abstractNumId w:val="30"/>
  </w:num>
  <w:num w:numId="33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B6C"/>
    <w:rsid w:val="00005772"/>
    <w:rsid w:val="0001318E"/>
    <w:rsid w:val="00025D62"/>
    <w:rsid w:val="0003249F"/>
    <w:rsid w:val="000409DC"/>
    <w:rsid w:val="000528B0"/>
    <w:rsid w:val="00060301"/>
    <w:rsid w:val="00086ECA"/>
    <w:rsid w:val="000B607A"/>
    <w:rsid w:val="000C0CE5"/>
    <w:rsid w:val="000C1C20"/>
    <w:rsid w:val="000C6652"/>
    <w:rsid w:val="000D3CF7"/>
    <w:rsid w:val="000E20BF"/>
    <w:rsid w:val="000F1237"/>
    <w:rsid w:val="000F5CFC"/>
    <w:rsid w:val="0010463E"/>
    <w:rsid w:val="00115365"/>
    <w:rsid w:val="00117530"/>
    <w:rsid w:val="001230C5"/>
    <w:rsid w:val="00141191"/>
    <w:rsid w:val="00163CA8"/>
    <w:rsid w:val="00183B49"/>
    <w:rsid w:val="001A1C13"/>
    <w:rsid w:val="001A5F50"/>
    <w:rsid w:val="001B5B27"/>
    <w:rsid w:val="001C07EA"/>
    <w:rsid w:val="001C3613"/>
    <w:rsid w:val="001C6941"/>
    <w:rsid w:val="001D01C0"/>
    <w:rsid w:val="001E0CD2"/>
    <w:rsid w:val="001F003A"/>
    <w:rsid w:val="00200F79"/>
    <w:rsid w:val="00202C0B"/>
    <w:rsid w:val="002037A0"/>
    <w:rsid w:val="0021678D"/>
    <w:rsid w:val="00216BD6"/>
    <w:rsid w:val="002236EA"/>
    <w:rsid w:val="0022675B"/>
    <w:rsid w:val="0022719E"/>
    <w:rsid w:val="00231A36"/>
    <w:rsid w:val="002330F3"/>
    <w:rsid w:val="00236DAF"/>
    <w:rsid w:val="00244D06"/>
    <w:rsid w:val="00245C20"/>
    <w:rsid w:val="00251C8D"/>
    <w:rsid w:val="00255D03"/>
    <w:rsid w:val="00255DF0"/>
    <w:rsid w:val="002752B0"/>
    <w:rsid w:val="0029397C"/>
    <w:rsid w:val="002A2B04"/>
    <w:rsid w:val="002A3FD8"/>
    <w:rsid w:val="002B3504"/>
    <w:rsid w:val="002E4383"/>
    <w:rsid w:val="002F2566"/>
    <w:rsid w:val="002F7E5E"/>
    <w:rsid w:val="00301ECF"/>
    <w:rsid w:val="003214EB"/>
    <w:rsid w:val="00321D21"/>
    <w:rsid w:val="0035241E"/>
    <w:rsid w:val="00354463"/>
    <w:rsid w:val="00354AD7"/>
    <w:rsid w:val="00355569"/>
    <w:rsid w:val="003564A4"/>
    <w:rsid w:val="00360E1E"/>
    <w:rsid w:val="00361266"/>
    <w:rsid w:val="00390C2D"/>
    <w:rsid w:val="003A3CE4"/>
    <w:rsid w:val="003B02F9"/>
    <w:rsid w:val="003B5E55"/>
    <w:rsid w:val="003B60B6"/>
    <w:rsid w:val="003B730D"/>
    <w:rsid w:val="003E1D19"/>
    <w:rsid w:val="003E2CBF"/>
    <w:rsid w:val="003E462B"/>
    <w:rsid w:val="003E4A3B"/>
    <w:rsid w:val="003E74CB"/>
    <w:rsid w:val="003F3F2C"/>
    <w:rsid w:val="004249BE"/>
    <w:rsid w:val="00426D6D"/>
    <w:rsid w:val="004357BF"/>
    <w:rsid w:val="00460332"/>
    <w:rsid w:val="0049106A"/>
    <w:rsid w:val="004A1151"/>
    <w:rsid w:val="004A2B6C"/>
    <w:rsid w:val="004A4429"/>
    <w:rsid w:val="004A5326"/>
    <w:rsid w:val="004C42F9"/>
    <w:rsid w:val="004C5B32"/>
    <w:rsid w:val="004C74C6"/>
    <w:rsid w:val="004D2749"/>
    <w:rsid w:val="004D2992"/>
    <w:rsid w:val="004D58CC"/>
    <w:rsid w:val="004E716D"/>
    <w:rsid w:val="004F46A4"/>
    <w:rsid w:val="00510C02"/>
    <w:rsid w:val="00512B33"/>
    <w:rsid w:val="0051469C"/>
    <w:rsid w:val="0052157A"/>
    <w:rsid w:val="00525F9E"/>
    <w:rsid w:val="005307B0"/>
    <w:rsid w:val="0054665B"/>
    <w:rsid w:val="005626F7"/>
    <w:rsid w:val="00572586"/>
    <w:rsid w:val="00576081"/>
    <w:rsid w:val="00584BA0"/>
    <w:rsid w:val="0058536A"/>
    <w:rsid w:val="00586111"/>
    <w:rsid w:val="00591FDA"/>
    <w:rsid w:val="005A2251"/>
    <w:rsid w:val="005A4B7C"/>
    <w:rsid w:val="005B159B"/>
    <w:rsid w:val="005B18F6"/>
    <w:rsid w:val="005C64E0"/>
    <w:rsid w:val="005D4EBC"/>
    <w:rsid w:val="005F3100"/>
    <w:rsid w:val="00606EC2"/>
    <w:rsid w:val="0061240C"/>
    <w:rsid w:val="00612AD7"/>
    <w:rsid w:val="0063200F"/>
    <w:rsid w:val="00633AF5"/>
    <w:rsid w:val="00636ADD"/>
    <w:rsid w:val="0064037D"/>
    <w:rsid w:val="00650B9D"/>
    <w:rsid w:val="00673C39"/>
    <w:rsid w:val="0069035C"/>
    <w:rsid w:val="006957E3"/>
    <w:rsid w:val="006B1577"/>
    <w:rsid w:val="006B6D43"/>
    <w:rsid w:val="006E0A83"/>
    <w:rsid w:val="006F611D"/>
    <w:rsid w:val="00717CC3"/>
    <w:rsid w:val="00743675"/>
    <w:rsid w:val="00744759"/>
    <w:rsid w:val="007634EB"/>
    <w:rsid w:val="00781042"/>
    <w:rsid w:val="007A44D9"/>
    <w:rsid w:val="007B2F7A"/>
    <w:rsid w:val="007B3DA1"/>
    <w:rsid w:val="007C13D9"/>
    <w:rsid w:val="007C4490"/>
    <w:rsid w:val="007F0589"/>
    <w:rsid w:val="007F2989"/>
    <w:rsid w:val="007F5B1F"/>
    <w:rsid w:val="00821EDC"/>
    <w:rsid w:val="0082225B"/>
    <w:rsid w:val="00823439"/>
    <w:rsid w:val="00833B2F"/>
    <w:rsid w:val="008403BB"/>
    <w:rsid w:val="00847912"/>
    <w:rsid w:val="008630DA"/>
    <w:rsid w:val="00867638"/>
    <w:rsid w:val="008808DD"/>
    <w:rsid w:val="008842FC"/>
    <w:rsid w:val="00892EC9"/>
    <w:rsid w:val="00897DD5"/>
    <w:rsid w:val="00897FDC"/>
    <w:rsid w:val="008A5E61"/>
    <w:rsid w:val="008B596D"/>
    <w:rsid w:val="008C3010"/>
    <w:rsid w:val="008C6EB7"/>
    <w:rsid w:val="008C7DDB"/>
    <w:rsid w:val="008D058B"/>
    <w:rsid w:val="008D1756"/>
    <w:rsid w:val="00910291"/>
    <w:rsid w:val="009152E4"/>
    <w:rsid w:val="00924F06"/>
    <w:rsid w:val="009303A3"/>
    <w:rsid w:val="00950F05"/>
    <w:rsid w:val="00956269"/>
    <w:rsid w:val="009C33FE"/>
    <w:rsid w:val="009D6FDD"/>
    <w:rsid w:val="009F3DAB"/>
    <w:rsid w:val="00A35F6A"/>
    <w:rsid w:val="00A47BAE"/>
    <w:rsid w:val="00A506E0"/>
    <w:rsid w:val="00A56ACC"/>
    <w:rsid w:val="00A609A7"/>
    <w:rsid w:val="00A72A9D"/>
    <w:rsid w:val="00A9680F"/>
    <w:rsid w:val="00AA5EA2"/>
    <w:rsid w:val="00AA614A"/>
    <w:rsid w:val="00AC0769"/>
    <w:rsid w:val="00AC75F2"/>
    <w:rsid w:val="00AD1B22"/>
    <w:rsid w:val="00AD29F3"/>
    <w:rsid w:val="00AD4757"/>
    <w:rsid w:val="00AD4953"/>
    <w:rsid w:val="00AD79FC"/>
    <w:rsid w:val="00AE1134"/>
    <w:rsid w:val="00AE258F"/>
    <w:rsid w:val="00B12A20"/>
    <w:rsid w:val="00B14E8F"/>
    <w:rsid w:val="00B16121"/>
    <w:rsid w:val="00B2629F"/>
    <w:rsid w:val="00B35884"/>
    <w:rsid w:val="00B40A7B"/>
    <w:rsid w:val="00B43BD7"/>
    <w:rsid w:val="00B63DB3"/>
    <w:rsid w:val="00B724D2"/>
    <w:rsid w:val="00B905ED"/>
    <w:rsid w:val="00B94C06"/>
    <w:rsid w:val="00BB219C"/>
    <w:rsid w:val="00BB4036"/>
    <w:rsid w:val="00BB7F8C"/>
    <w:rsid w:val="00BC3ED1"/>
    <w:rsid w:val="00BD39F1"/>
    <w:rsid w:val="00BE052C"/>
    <w:rsid w:val="00BE373A"/>
    <w:rsid w:val="00C01213"/>
    <w:rsid w:val="00C10C59"/>
    <w:rsid w:val="00C20009"/>
    <w:rsid w:val="00C217ED"/>
    <w:rsid w:val="00C23F13"/>
    <w:rsid w:val="00C41D35"/>
    <w:rsid w:val="00C55BE2"/>
    <w:rsid w:val="00C66654"/>
    <w:rsid w:val="00C728CB"/>
    <w:rsid w:val="00C73CC7"/>
    <w:rsid w:val="00C74357"/>
    <w:rsid w:val="00C90044"/>
    <w:rsid w:val="00CA1EF2"/>
    <w:rsid w:val="00CB6631"/>
    <w:rsid w:val="00CC2B6D"/>
    <w:rsid w:val="00CC41D2"/>
    <w:rsid w:val="00CC556D"/>
    <w:rsid w:val="00CC6BBE"/>
    <w:rsid w:val="00CE2A63"/>
    <w:rsid w:val="00D1237B"/>
    <w:rsid w:val="00D36E5E"/>
    <w:rsid w:val="00D37A31"/>
    <w:rsid w:val="00D47961"/>
    <w:rsid w:val="00D60077"/>
    <w:rsid w:val="00D61913"/>
    <w:rsid w:val="00D81C63"/>
    <w:rsid w:val="00D86C02"/>
    <w:rsid w:val="00D901F2"/>
    <w:rsid w:val="00D918E9"/>
    <w:rsid w:val="00D91AA1"/>
    <w:rsid w:val="00D95B72"/>
    <w:rsid w:val="00DA36EE"/>
    <w:rsid w:val="00DD4FD1"/>
    <w:rsid w:val="00E06247"/>
    <w:rsid w:val="00E21BEC"/>
    <w:rsid w:val="00E2390D"/>
    <w:rsid w:val="00E252E4"/>
    <w:rsid w:val="00E337F2"/>
    <w:rsid w:val="00E35680"/>
    <w:rsid w:val="00E41EA1"/>
    <w:rsid w:val="00E6008D"/>
    <w:rsid w:val="00E61963"/>
    <w:rsid w:val="00E62558"/>
    <w:rsid w:val="00E66FEC"/>
    <w:rsid w:val="00EA1C24"/>
    <w:rsid w:val="00EA26DF"/>
    <w:rsid w:val="00EB7E21"/>
    <w:rsid w:val="00EC01A4"/>
    <w:rsid w:val="00EC3581"/>
    <w:rsid w:val="00ED3F2C"/>
    <w:rsid w:val="00EF2C67"/>
    <w:rsid w:val="00F0282A"/>
    <w:rsid w:val="00F17D54"/>
    <w:rsid w:val="00F21E4D"/>
    <w:rsid w:val="00F23D0D"/>
    <w:rsid w:val="00F32271"/>
    <w:rsid w:val="00F41126"/>
    <w:rsid w:val="00F439FA"/>
    <w:rsid w:val="00F46736"/>
    <w:rsid w:val="00F5027D"/>
    <w:rsid w:val="00F85447"/>
    <w:rsid w:val="00FF448E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B2EA591"/>
  <w15:docId w15:val="{3BF0C843-8671-424C-B99E-EE6EE588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0">
    <w:name w:val="Normal"/>
    <w:qFormat/>
    <w:rsid w:val="00AC0769"/>
    <w:rPr>
      <w:rFonts w:asciiTheme="minorHAnsi" w:hAnsiTheme="minorHAnsi"/>
      <w:sz w:val="24"/>
    </w:rPr>
  </w:style>
  <w:style w:type="paragraph" w:styleId="Heading1">
    <w:name w:val="heading 1"/>
    <w:aliases w:val="h1,II+,I,Head1,H1,1,Header 1,MainHeader,tchead,Section,Test Plan,Heading 10,Heading apps,Cha,Chapter,sidebar,new page/chapter,Chapter Title,Page Title,Page Title1,Page Title2,Page Title3,Page Title4,Page Title5,Page Title6,Phase,l1,Level 1"/>
    <w:basedOn w:val="Normal0"/>
    <w:next w:val="Normal0"/>
    <w:qFormat/>
    <w:rsid w:val="00AC0769"/>
    <w:pPr>
      <w:keepNext/>
      <w:pageBreakBefore/>
      <w:numPr>
        <w:numId w:val="9"/>
      </w:numPr>
      <w:shd w:val="clear" w:color="auto" w:fill="CDE5FF"/>
      <w:spacing w:before="240" w:after="60"/>
      <w:ind w:left="431" w:hanging="431"/>
      <w:jc w:val="center"/>
      <w:outlineLvl w:val="0"/>
    </w:pPr>
    <w:rPr>
      <w:b/>
      <w:caps/>
      <w:kern w:val="32"/>
      <w:sz w:val="32"/>
    </w:rPr>
  </w:style>
  <w:style w:type="paragraph" w:styleId="Heading2">
    <w:name w:val="heading 2"/>
    <w:aliases w:val="h2,Activity,H2,A.B.C.,h2 main heading,h21,H21,A.B.C.1,heading 21,h2 main heading1,Activity1,Level I for #'s,hoofd 2,Heading2-bio,Career Exp.,2m,Heading 2 Hidden,ClassHeading,2nd level,Titre3,Heading 2rh,Module Name,Header 2,Major,heading 2"/>
    <w:basedOn w:val="Normal0"/>
    <w:next w:val="Normal0"/>
    <w:qFormat/>
    <w:rsid w:val="00AC0769"/>
    <w:pPr>
      <w:keepNext/>
      <w:numPr>
        <w:ilvl w:val="1"/>
        <w:numId w:val="9"/>
      </w:numPr>
      <w:spacing w:before="60" w:after="120"/>
      <w:outlineLvl w:val="1"/>
    </w:pPr>
    <w:rPr>
      <w:b/>
      <w:smallCaps/>
    </w:rPr>
  </w:style>
  <w:style w:type="paragraph" w:styleId="Heading3">
    <w:name w:val="heading 3"/>
    <w:aliases w:val="h3,Task,Tsk,Function header 3,Function header 31,Function header 32,Function header 33,Function header 34,Function header 311,Function header 321,Function header 35,Function header 312,Function header 322,Function header 36,H3,subhead,Proposa"/>
    <w:basedOn w:val="Normal0"/>
    <w:next w:val="Normal0"/>
    <w:qFormat/>
    <w:rsid w:val="00F21E4D"/>
    <w:pPr>
      <w:keepNext/>
      <w:numPr>
        <w:ilvl w:val="2"/>
        <w:numId w:val="9"/>
      </w:numPr>
      <w:spacing w:before="60" w:after="120"/>
      <w:outlineLvl w:val="2"/>
    </w:pPr>
    <w:rPr>
      <w:rFonts w:ascii="Arial Bold" w:hAnsi="Arial Bold"/>
      <w:b/>
      <w:snapToGrid w:val="0"/>
      <w:color w:val="000080"/>
    </w:rPr>
  </w:style>
  <w:style w:type="paragraph" w:styleId="Heading4">
    <w:name w:val="heading 4"/>
    <w:aliases w:val="Map Title,Sub-Minor,dash,h4,a) b) c),h4 sub sub heading,Level III for #'s,l4,H4,list 4,Heading4,H4-Heading 4,heading4,a.,44,4 dash,d,Description,Heading No. L4,I4,Req,Heading_Numbered_4,Project table,Propos,Level 2 - a,heading 4,H4-Heading 4&#10;"/>
    <w:basedOn w:val="Normal0"/>
    <w:next w:val="Normal0"/>
    <w:qFormat/>
    <w:rsid w:val="00F21E4D"/>
    <w:pPr>
      <w:keepNext/>
      <w:numPr>
        <w:ilvl w:val="3"/>
        <w:numId w:val="9"/>
      </w:numPr>
      <w:snapToGrid w:val="0"/>
      <w:outlineLvl w:val="3"/>
    </w:pPr>
    <w:rPr>
      <w:rFonts w:ascii="Arial Bold" w:eastAsia="Arial Unicode MS" w:hAnsi="Arial Bold"/>
      <w:b/>
    </w:rPr>
  </w:style>
  <w:style w:type="paragraph" w:styleId="Heading5">
    <w:name w:val="heading 5"/>
    <w:aliases w:val="Roman list,h5,Heading5,5 sub-bullet,sb,4,H5-Heading 5,l5,heading5,H5-Heading 5&#10;,heading 5,tcs,tablecaps,hd5,Appendix A to X,Heading 5   Appendix A to X,H5,Para5,i) ii) iii),Heading 5(unused),Schedule A to X,Heading 5-1,sub-bullet"/>
    <w:basedOn w:val="Normal0"/>
    <w:next w:val="Normal0"/>
    <w:qFormat/>
    <w:rsid w:val="00F21E4D"/>
    <w:pPr>
      <w:keepNext/>
      <w:numPr>
        <w:ilvl w:val="4"/>
        <w:numId w:val="9"/>
      </w:numPr>
      <w:spacing w:after="80"/>
      <w:outlineLvl w:val="4"/>
    </w:pPr>
    <w:rPr>
      <w:b/>
      <w:snapToGrid w:val="0"/>
    </w:rPr>
  </w:style>
  <w:style w:type="paragraph" w:styleId="Heading6">
    <w:name w:val="heading 6"/>
    <w:aliases w:val="h6,Heading6,H6,sub-dash,sd,5,7 sub-dash,6,Requirement,heading 6,hd6,fcl,figurecapl,Bullet list,appendix flysheet,Heading 6  Appendix Y &amp; Z,Legal Level 1.,Alpha List,H61,61,h61,Requirement1,H62,62,h62,H611,611,h611,Requirement11,H63,63,h63,H64"/>
    <w:basedOn w:val="Normal0"/>
    <w:next w:val="Normal0"/>
    <w:qFormat/>
    <w:rsid w:val="00F21E4D"/>
    <w:pPr>
      <w:keepNext/>
      <w:numPr>
        <w:ilvl w:val="5"/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Heading7">
    <w:name w:val="heading 7"/>
    <w:aliases w:val="letter list,lettered list,h7,Heading7,7,Objective,ExhibitTitle,heading7,req3,st,SDL title,heading 7,hd7,fcs,figurecaps,71,ExhibitTitle1,st1,Objective1,heading71,req31,72,ExhibitTitle2,st2,Objective2,heading72,req32,711,ExhibitTitle11,st11,73"/>
    <w:basedOn w:val="Normal0"/>
    <w:next w:val="Normal0"/>
    <w:qFormat/>
    <w:rsid w:val="00F21E4D"/>
    <w:pPr>
      <w:keepNext/>
      <w:numPr>
        <w:ilvl w:val="6"/>
        <w:numId w:val="9"/>
      </w:numPr>
      <w:outlineLvl w:val="6"/>
    </w:pPr>
    <w:rPr>
      <w:b/>
      <w:i/>
      <w:snapToGrid w:val="0"/>
      <w:color w:val="000000"/>
    </w:rPr>
  </w:style>
  <w:style w:type="paragraph" w:styleId="Heading8">
    <w:name w:val="heading 8"/>
    <w:aliases w:val="8,FigureTitle,Condition,requirement,req2,req,figure title,hd8,h8,Legal Level 1.1.1.,Appendix Level 2,Heading 8(unused),81,FigureTitle1,Condition1,requirement1,req21,req4,82,FigureTitle2,Condition2,requirement2,req22,req5,811,req211,heading 8"/>
    <w:basedOn w:val="Normal0"/>
    <w:next w:val="Normal0"/>
    <w:qFormat/>
    <w:rsid w:val="00F21E4D"/>
    <w:pPr>
      <w:keepNext/>
      <w:numPr>
        <w:ilvl w:val="7"/>
        <w:numId w:val="9"/>
      </w:numPr>
      <w:outlineLvl w:val="7"/>
    </w:pPr>
    <w:rPr>
      <w:b/>
      <w:sz w:val="28"/>
    </w:rPr>
  </w:style>
  <w:style w:type="paragraph" w:styleId="Heading9">
    <w:name w:val="heading 9"/>
    <w:aliases w:val="App Heading,Legal Level 1.1.1.1.,9,TableTitle,Cond'l Reqt.,rb,req bullet,req1,tt,table title,TableText,Table Title,heading 9,l9,Titre 10,App1,h9,appendix,91,TableTitle1,Cond'l Reqt.1,rb1,req bullet1,req11,92,TableTitle2,Cond'l Reqt.2,rb2,req12"/>
    <w:basedOn w:val="Normal0"/>
    <w:next w:val="Normal0"/>
    <w:qFormat/>
    <w:rsid w:val="00F21E4D"/>
    <w:pPr>
      <w:keepNext/>
      <w:numPr>
        <w:ilvl w:val="8"/>
        <w:numId w:val="9"/>
      </w:numPr>
      <w:outlineLvl w:val="8"/>
    </w:pPr>
    <w:rPr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0"/>
    <w:link w:val="FooterChar"/>
    <w:uiPriority w:val="99"/>
    <w:rsid w:val="00F21E4D"/>
    <w:pPr>
      <w:pBdr>
        <w:top w:val="single" w:sz="4" w:space="1" w:color="000080"/>
      </w:pBdr>
      <w:tabs>
        <w:tab w:val="center" w:pos="5040"/>
        <w:tab w:val="right" w:pos="10224"/>
      </w:tabs>
    </w:pPr>
    <w:rPr>
      <w:color w:val="000080"/>
      <w:sz w:val="16"/>
    </w:rPr>
  </w:style>
  <w:style w:type="character" w:styleId="PageNumber">
    <w:name w:val="page number"/>
    <w:basedOn w:val="DefaultParagraphFont"/>
    <w:semiHidden/>
    <w:rsid w:val="00F21E4D"/>
  </w:style>
  <w:style w:type="paragraph" w:styleId="TOC1">
    <w:name w:val="toc 1"/>
    <w:basedOn w:val="Normal0"/>
    <w:next w:val="Normal0"/>
    <w:uiPriority w:val="39"/>
    <w:rsid w:val="00F21E4D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0"/>
    <w:next w:val="Normal0"/>
    <w:uiPriority w:val="39"/>
    <w:rsid w:val="00F21E4D"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0"/>
    <w:next w:val="Normal0"/>
    <w:autoRedefine/>
    <w:uiPriority w:val="39"/>
    <w:rsid w:val="00F21E4D"/>
    <w:pPr>
      <w:ind w:left="44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0"/>
    <w:next w:val="Normal0"/>
    <w:autoRedefine/>
    <w:semiHidden/>
    <w:rsid w:val="00F21E4D"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0"/>
    <w:next w:val="Normal0"/>
    <w:autoRedefine/>
    <w:semiHidden/>
    <w:rsid w:val="00F21E4D"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0"/>
    <w:next w:val="Normal0"/>
    <w:autoRedefine/>
    <w:semiHidden/>
    <w:rsid w:val="00F21E4D"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0"/>
    <w:next w:val="Normal0"/>
    <w:autoRedefine/>
    <w:semiHidden/>
    <w:rsid w:val="00F21E4D"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0"/>
    <w:next w:val="Normal0"/>
    <w:autoRedefine/>
    <w:semiHidden/>
    <w:rsid w:val="00F21E4D"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0"/>
    <w:next w:val="Normal0"/>
    <w:autoRedefine/>
    <w:semiHidden/>
    <w:rsid w:val="00F21E4D"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rsid w:val="00F21E4D"/>
    <w:rPr>
      <w:color w:val="0000FF"/>
      <w:u w:val="single"/>
    </w:rPr>
  </w:style>
  <w:style w:type="paragraph" w:styleId="Index1">
    <w:name w:val="index 1"/>
    <w:basedOn w:val="Normal0"/>
    <w:next w:val="Normal0"/>
    <w:autoRedefine/>
    <w:semiHidden/>
    <w:rsid w:val="00F21E4D"/>
    <w:pPr>
      <w:ind w:left="200" w:hanging="200"/>
    </w:pPr>
  </w:style>
  <w:style w:type="paragraph" w:styleId="Index2">
    <w:name w:val="index 2"/>
    <w:basedOn w:val="Normal0"/>
    <w:next w:val="Normal0"/>
    <w:autoRedefine/>
    <w:semiHidden/>
    <w:rsid w:val="00F21E4D"/>
    <w:pPr>
      <w:ind w:left="400" w:hanging="200"/>
    </w:pPr>
  </w:style>
  <w:style w:type="paragraph" w:styleId="Index3">
    <w:name w:val="index 3"/>
    <w:basedOn w:val="Normal0"/>
    <w:next w:val="Normal0"/>
    <w:autoRedefine/>
    <w:semiHidden/>
    <w:rsid w:val="00F21E4D"/>
    <w:pPr>
      <w:ind w:left="600" w:hanging="200"/>
    </w:pPr>
  </w:style>
  <w:style w:type="paragraph" w:styleId="Index4">
    <w:name w:val="index 4"/>
    <w:basedOn w:val="Normal0"/>
    <w:next w:val="Normal0"/>
    <w:autoRedefine/>
    <w:semiHidden/>
    <w:rsid w:val="00F21E4D"/>
    <w:pPr>
      <w:ind w:left="800" w:hanging="200"/>
    </w:pPr>
  </w:style>
  <w:style w:type="paragraph" w:styleId="Index5">
    <w:name w:val="index 5"/>
    <w:basedOn w:val="Normal0"/>
    <w:next w:val="Normal0"/>
    <w:autoRedefine/>
    <w:semiHidden/>
    <w:rsid w:val="00F21E4D"/>
    <w:pPr>
      <w:ind w:left="1000" w:hanging="200"/>
    </w:pPr>
  </w:style>
  <w:style w:type="paragraph" w:styleId="Index6">
    <w:name w:val="index 6"/>
    <w:basedOn w:val="Normal0"/>
    <w:next w:val="Normal0"/>
    <w:autoRedefine/>
    <w:semiHidden/>
    <w:rsid w:val="00F21E4D"/>
    <w:pPr>
      <w:ind w:left="1200" w:hanging="200"/>
    </w:pPr>
  </w:style>
  <w:style w:type="paragraph" w:styleId="Index7">
    <w:name w:val="index 7"/>
    <w:basedOn w:val="Normal0"/>
    <w:next w:val="Normal0"/>
    <w:autoRedefine/>
    <w:semiHidden/>
    <w:rsid w:val="00F21E4D"/>
    <w:pPr>
      <w:ind w:left="1400" w:hanging="200"/>
    </w:pPr>
  </w:style>
  <w:style w:type="paragraph" w:styleId="Index8">
    <w:name w:val="index 8"/>
    <w:basedOn w:val="Normal0"/>
    <w:next w:val="Normal0"/>
    <w:autoRedefine/>
    <w:semiHidden/>
    <w:rsid w:val="00F21E4D"/>
    <w:pPr>
      <w:ind w:left="1600" w:hanging="200"/>
    </w:pPr>
  </w:style>
  <w:style w:type="paragraph" w:styleId="Index9">
    <w:name w:val="index 9"/>
    <w:basedOn w:val="Normal0"/>
    <w:next w:val="Normal0"/>
    <w:autoRedefine/>
    <w:semiHidden/>
    <w:rsid w:val="00F21E4D"/>
    <w:pPr>
      <w:ind w:left="1800" w:hanging="200"/>
    </w:pPr>
  </w:style>
  <w:style w:type="paragraph" w:styleId="IndexHeading">
    <w:name w:val="index heading"/>
    <w:basedOn w:val="Normal0"/>
    <w:next w:val="Index1"/>
    <w:semiHidden/>
    <w:rsid w:val="00F21E4D"/>
  </w:style>
  <w:style w:type="character" w:styleId="FollowedHyperlink">
    <w:name w:val="FollowedHyperlink"/>
    <w:basedOn w:val="DefaultParagraphFont"/>
    <w:semiHidden/>
    <w:rsid w:val="00F21E4D"/>
    <w:rPr>
      <w:color w:val="800080"/>
      <w:u w:val="single"/>
    </w:rPr>
  </w:style>
  <w:style w:type="paragraph" w:styleId="Header">
    <w:name w:val="header"/>
    <w:basedOn w:val="Normal0"/>
    <w:rsid w:val="00F21E4D"/>
    <w:pPr>
      <w:pBdr>
        <w:bottom w:val="single" w:sz="4" w:space="1" w:color="000080"/>
      </w:pBd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F21E4D"/>
    <w:pPr>
      <w:keepNext/>
      <w:numPr>
        <w:numId w:val="6"/>
      </w:numPr>
      <w:spacing w:before="240" w:after="120"/>
      <w:outlineLvl w:val="0"/>
    </w:pPr>
    <w:rPr>
      <w:rFonts w:ascii="Arial" w:hAnsi="Arial" w:cs="Arial"/>
      <w:b/>
      <w:caps/>
      <w:sz w:val="28"/>
    </w:rPr>
  </w:style>
  <w:style w:type="paragraph" w:customStyle="1" w:styleId="Header2">
    <w:name w:val="*Header 2"/>
    <w:rsid w:val="00F21E4D"/>
    <w:pPr>
      <w:keepNext/>
      <w:keepLines/>
      <w:numPr>
        <w:ilvl w:val="1"/>
        <w:numId w:val="6"/>
      </w:numPr>
      <w:spacing w:before="120" w:after="120"/>
      <w:outlineLvl w:val="1"/>
    </w:pPr>
    <w:rPr>
      <w:b/>
      <w:sz w:val="24"/>
    </w:rPr>
  </w:style>
  <w:style w:type="paragraph" w:customStyle="1" w:styleId="Header3">
    <w:name w:val="*Header 3"/>
    <w:rsid w:val="00F21E4D"/>
    <w:pPr>
      <w:keepNext/>
      <w:keepLines/>
      <w:numPr>
        <w:ilvl w:val="2"/>
        <w:numId w:val="6"/>
      </w:numPr>
      <w:spacing w:before="120" w:after="120"/>
      <w:ind w:left="720" w:firstLine="0"/>
      <w:outlineLvl w:val="2"/>
    </w:pPr>
    <w:rPr>
      <w:b/>
      <w:sz w:val="22"/>
    </w:rPr>
  </w:style>
  <w:style w:type="paragraph" w:customStyle="1" w:styleId="Body1">
    <w:name w:val="*Body 1"/>
    <w:aliases w:val="body,bd,b-heading 1/heading 2,heading1body-heading2body,b-heading,b14...,2,b14,BD,Fax Body,Bod,bo,Body text,Letter Body,Memo Body,Body,body1,full cell text,by,Report Body,OpinBody,Proposal Body,memo body,Bullet for no #'s,bullet,b-heading 1"/>
    <w:rsid w:val="00F21E4D"/>
    <w:pPr>
      <w:spacing w:after="120"/>
    </w:pPr>
    <w:rPr>
      <w:sz w:val="22"/>
    </w:rPr>
  </w:style>
  <w:style w:type="paragraph" w:customStyle="1" w:styleId="Bullet2">
    <w:name w:val="*Bullet 2"/>
    <w:basedOn w:val="Normal0"/>
    <w:rsid w:val="00F21E4D"/>
    <w:pPr>
      <w:keepLines/>
      <w:numPr>
        <w:numId w:val="1"/>
      </w:numPr>
      <w:spacing w:before="20" w:after="20"/>
    </w:pPr>
  </w:style>
  <w:style w:type="paragraph" w:customStyle="1" w:styleId="Bullet1">
    <w:name w:val="*Bullet 1"/>
    <w:basedOn w:val="Normal0"/>
    <w:rsid w:val="00F21E4D"/>
    <w:pPr>
      <w:keepLines/>
      <w:numPr>
        <w:numId w:val="2"/>
      </w:numPr>
      <w:spacing w:before="40" w:after="20"/>
    </w:pPr>
    <w:rPr>
      <w:color w:val="000000"/>
    </w:rPr>
  </w:style>
  <w:style w:type="paragraph" w:customStyle="1" w:styleId="Bullet20">
    <w:name w:val="*Bullet2"/>
    <w:rsid w:val="00F21E4D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</w:rPr>
  </w:style>
  <w:style w:type="character" w:styleId="Strong">
    <w:name w:val="Strong"/>
    <w:basedOn w:val="DefaultParagraphFont"/>
    <w:qFormat/>
    <w:rsid w:val="00F21E4D"/>
    <w:rPr>
      <w:b/>
      <w:bCs/>
    </w:rPr>
  </w:style>
  <w:style w:type="paragraph" w:customStyle="1" w:styleId="AuthorAddress">
    <w:name w:val="*Author Address"/>
    <w:basedOn w:val="Body1"/>
    <w:rsid w:val="00F21E4D"/>
    <w:pPr>
      <w:spacing w:after="0"/>
    </w:pPr>
  </w:style>
  <w:style w:type="paragraph" w:customStyle="1" w:styleId="AuthorName">
    <w:name w:val="*Author Name"/>
    <w:basedOn w:val="Body1"/>
    <w:rsid w:val="00F21E4D"/>
    <w:pPr>
      <w:spacing w:after="0"/>
    </w:pPr>
    <w:rPr>
      <w:b/>
    </w:rPr>
  </w:style>
  <w:style w:type="paragraph" w:customStyle="1" w:styleId="DocumentTitle">
    <w:name w:val="*Document Title"/>
    <w:rsid w:val="00F21E4D"/>
    <w:pPr>
      <w:framePr w:hSpace="187" w:vSpace="187" w:wrap="around" w:vAnchor="text" w:hAnchor="text" w:y="1"/>
      <w:jc w:val="center"/>
    </w:pPr>
    <w:rPr>
      <w:b/>
      <w:smallCaps/>
      <w:noProof/>
      <w:sz w:val="32"/>
    </w:rPr>
  </w:style>
  <w:style w:type="paragraph" w:customStyle="1" w:styleId="CoverPageInfo">
    <w:name w:val="*Cover Page Info"/>
    <w:rsid w:val="00F21E4D"/>
    <w:pPr>
      <w:framePr w:hSpace="187" w:vSpace="187" w:wrap="around" w:vAnchor="text" w:hAnchor="text" w:y="1"/>
      <w:spacing w:after="120"/>
      <w:jc w:val="center"/>
    </w:pPr>
    <w:rPr>
      <w:b/>
      <w:sz w:val="24"/>
    </w:rPr>
  </w:style>
  <w:style w:type="paragraph" w:customStyle="1" w:styleId="Header4">
    <w:name w:val="*Header 4"/>
    <w:rsid w:val="00F21E4D"/>
    <w:pPr>
      <w:numPr>
        <w:ilvl w:val="3"/>
        <w:numId w:val="6"/>
      </w:numPr>
      <w:spacing w:before="120" w:after="120"/>
      <w:ind w:left="720" w:firstLine="0"/>
      <w:outlineLvl w:val="3"/>
    </w:pPr>
    <w:rPr>
      <w:b/>
      <w:i/>
      <w:sz w:val="22"/>
    </w:rPr>
  </w:style>
  <w:style w:type="paragraph" w:customStyle="1" w:styleId="HN1NotHeader1">
    <w:name w:val="*HN 1 Not Header 1"/>
    <w:basedOn w:val="Header1"/>
    <w:rsid w:val="00F21E4D"/>
    <w:pPr>
      <w:spacing w:before="120"/>
    </w:pPr>
  </w:style>
  <w:style w:type="paragraph" w:customStyle="1" w:styleId="Header5">
    <w:name w:val="*Header 5"/>
    <w:basedOn w:val="Header4"/>
    <w:rsid w:val="00F21E4D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0"/>
    <w:rsid w:val="00F21E4D"/>
    <w:pPr>
      <w:spacing w:before="60" w:after="60"/>
    </w:pPr>
    <w:rPr>
      <w:rFonts w:ascii="Times New Roman" w:hAnsi="Times New Roman"/>
      <w:sz w:val="20"/>
    </w:rPr>
  </w:style>
  <w:style w:type="paragraph" w:styleId="BodyText2">
    <w:name w:val="Body Text 2"/>
    <w:basedOn w:val="Normal0"/>
    <w:semiHidden/>
    <w:rsid w:val="00F21E4D"/>
    <w:rPr>
      <w:sz w:val="16"/>
    </w:rPr>
  </w:style>
  <w:style w:type="paragraph" w:customStyle="1" w:styleId="Tablebullet1">
    <w:name w:val="*Table bullet 1"/>
    <w:basedOn w:val="Normal0"/>
    <w:rsid w:val="00F21E4D"/>
    <w:pPr>
      <w:numPr>
        <w:numId w:val="3"/>
      </w:numPr>
      <w:tabs>
        <w:tab w:val="clear" w:pos="1442"/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0"/>
    <w:rsid w:val="00F21E4D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DocumentMap">
    <w:name w:val="Document Map"/>
    <w:basedOn w:val="Normal0"/>
    <w:semiHidden/>
    <w:rsid w:val="00F21E4D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F21E4D"/>
    <w:pPr>
      <w:spacing w:after="0"/>
    </w:pPr>
    <w:rPr>
      <w:b/>
    </w:rPr>
  </w:style>
  <w:style w:type="paragraph" w:customStyle="1" w:styleId="ResumeTitle">
    <w:name w:val="*Resume Title"/>
    <w:basedOn w:val="ResumeName"/>
    <w:rsid w:val="00F21E4D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F21E4D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rsid w:val="00F21E4D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F21E4D"/>
    <w:pPr>
      <w:spacing w:after="120"/>
    </w:pPr>
    <w:rPr>
      <w:i/>
    </w:rPr>
  </w:style>
  <w:style w:type="paragraph" w:customStyle="1" w:styleId="TemplateGuide">
    <w:name w:val="TemplateGuide"/>
    <w:basedOn w:val="Body1"/>
    <w:rsid w:val="00F21E4D"/>
    <w:rPr>
      <w:i/>
      <w:color w:val="0000FF"/>
    </w:rPr>
  </w:style>
  <w:style w:type="paragraph" w:styleId="BodyTextIndent">
    <w:name w:val="Body Text Indent"/>
    <w:basedOn w:val="Normal0"/>
    <w:semiHidden/>
    <w:rsid w:val="00F21E4D"/>
    <w:pPr>
      <w:autoSpaceDE w:val="0"/>
      <w:autoSpaceDN w:val="0"/>
      <w:adjustRightInd w:val="0"/>
      <w:ind w:firstLine="720"/>
      <w:jc w:val="both"/>
    </w:pPr>
    <w:rPr>
      <w:rFonts w:cs="Arial"/>
      <w:szCs w:val="22"/>
    </w:rPr>
  </w:style>
  <w:style w:type="paragraph" w:customStyle="1" w:styleId="FrontPageInfo">
    <w:name w:val="Front Page Info"/>
    <w:basedOn w:val="Normal0"/>
    <w:rsid w:val="00F21E4D"/>
    <w:pPr>
      <w:tabs>
        <w:tab w:val="right" w:pos="5760"/>
        <w:tab w:val="left" w:pos="6480"/>
      </w:tabs>
      <w:jc w:val="both"/>
    </w:pPr>
  </w:style>
  <w:style w:type="paragraph" w:customStyle="1" w:styleId="BaseToc">
    <w:name w:val="Base Toc"/>
    <w:rsid w:val="00F21E4D"/>
    <w:pPr>
      <w:tabs>
        <w:tab w:val="left" w:pos="360"/>
        <w:tab w:val="right" w:leader="dot" w:pos="9000"/>
      </w:tabs>
      <w:spacing w:before="240"/>
    </w:pPr>
    <w:rPr>
      <w:rFonts w:ascii="Arial" w:hAnsi="Arial"/>
      <w:sz w:val="22"/>
    </w:rPr>
  </w:style>
  <w:style w:type="paragraph" w:customStyle="1" w:styleId="OrganizationName">
    <w:name w:val="*Organization Name"/>
    <w:basedOn w:val="TitleTop"/>
    <w:rsid w:val="00F21E4D"/>
  </w:style>
  <w:style w:type="paragraph" w:customStyle="1" w:styleId="TitleTop">
    <w:name w:val="TitleTop"/>
    <w:basedOn w:val="Title"/>
    <w:rsid w:val="00F21E4D"/>
    <w:pPr>
      <w:pBdr>
        <w:top w:val="single" w:sz="18" w:space="1" w:color="auto"/>
      </w:pBdr>
      <w:spacing w:before="360"/>
    </w:pPr>
  </w:style>
  <w:style w:type="paragraph" w:styleId="Title">
    <w:name w:val="Title"/>
    <w:basedOn w:val="Normal0"/>
    <w:qFormat/>
    <w:rsid w:val="00F21E4D"/>
    <w:pPr>
      <w:shd w:val="pct5" w:color="000000" w:fill="FFFFFF"/>
      <w:jc w:val="right"/>
    </w:pPr>
    <w:rPr>
      <w:b/>
      <w:noProof/>
      <w:sz w:val="56"/>
    </w:rPr>
  </w:style>
  <w:style w:type="paragraph" w:customStyle="1" w:styleId="DocumentName">
    <w:name w:val="*Document Name"/>
    <w:basedOn w:val="TitleBottom"/>
    <w:rsid w:val="00F21E4D"/>
  </w:style>
  <w:style w:type="paragraph" w:customStyle="1" w:styleId="TitleBottom">
    <w:name w:val="TitleBottom"/>
    <w:basedOn w:val="Title"/>
    <w:rsid w:val="00F21E4D"/>
    <w:pPr>
      <w:pBdr>
        <w:bottom w:val="single" w:sz="18" w:space="1" w:color="auto"/>
      </w:pBdr>
    </w:pPr>
  </w:style>
  <w:style w:type="paragraph" w:customStyle="1" w:styleId="Author">
    <w:name w:val="*Author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F21E4D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ableTextBullets">
    <w:name w:val="Table Text Bullets"/>
    <w:basedOn w:val="Normal0"/>
    <w:rsid w:val="00F21E4D"/>
    <w:pPr>
      <w:numPr>
        <w:numId w:val="7"/>
      </w:numPr>
      <w:tabs>
        <w:tab w:val="clear" w:pos="720"/>
        <w:tab w:val="num" w:pos="200"/>
      </w:tabs>
      <w:ind w:left="200" w:hanging="180"/>
    </w:pPr>
    <w:rPr>
      <w:rFonts w:cs="Arial"/>
      <w:bCs/>
      <w:sz w:val="18"/>
    </w:rPr>
  </w:style>
  <w:style w:type="paragraph" w:customStyle="1" w:styleId="Normal">
    <w:name w:val="Normal*"/>
    <w:basedOn w:val="Normal0"/>
    <w:rsid w:val="00F21E4D"/>
    <w:pPr>
      <w:numPr>
        <w:numId w:val="8"/>
      </w:numPr>
      <w:spacing w:before="200"/>
      <w:jc w:val="both"/>
    </w:pPr>
    <w:rPr>
      <w:lang w:val="en-IE"/>
    </w:rPr>
  </w:style>
  <w:style w:type="paragraph" w:customStyle="1" w:styleId="PrefaceHeading">
    <w:name w:val="Preface Heading"/>
    <w:basedOn w:val="Heading1"/>
    <w:next w:val="Normal0"/>
    <w:rsid w:val="00F21E4D"/>
    <w:pPr>
      <w:keepNext w:val="0"/>
      <w:spacing w:after="120"/>
      <w:outlineLvl w:val="9"/>
    </w:pPr>
    <w:rPr>
      <w:rFonts w:ascii="Helv" w:hAnsi="Helv" w:cs="Arial"/>
      <w:kern w:val="0"/>
      <w:sz w:val="24"/>
      <w:lang w:val="en-GB"/>
    </w:rPr>
  </w:style>
  <w:style w:type="paragraph" w:customStyle="1" w:styleId="PageTitle">
    <w:name w:val="PageTitle"/>
    <w:basedOn w:val="Normal0"/>
    <w:rsid w:val="00F21E4D"/>
    <w:pPr>
      <w:jc w:val="center"/>
    </w:pPr>
    <w:rPr>
      <w:b/>
      <w:color w:val="000000"/>
      <w:sz w:val="32"/>
    </w:rPr>
  </w:style>
  <w:style w:type="paragraph" w:customStyle="1" w:styleId="TableHeading">
    <w:name w:val="Table Heading"/>
    <w:basedOn w:val="Normal0"/>
    <w:rsid w:val="00F21E4D"/>
    <w:pPr>
      <w:shd w:val="clear" w:color="000000" w:fill="auto"/>
      <w:spacing w:before="40" w:after="40"/>
      <w:jc w:val="center"/>
    </w:pPr>
    <w:rPr>
      <w:rFonts w:ascii="Arial Bold" w:hAnsi="Arial Bold"/>
      <w:b/>
      <w:smallCaps/>
      <w:noProof/>
    </w:rPr>
  </w:style>
  <w:style w:type="paragraph" w:customStyle="1" w:styleId="TableText">
    <w:name w:val="Table Text"/>
    <w:basedOn w:val="Normal0"/>
    <w:rsid w:val="00F21E4D"/>
    <w:pPr>
      <w:spacing w:before="20" w:after="40"/>
    </w:pPr>
  </w:style>
  <w:style w:type="paragraph" w:styleId="BodyText">
    <w:name w:val="Body Text"/>
    <w:basedOn w:val="Normal0"/>
    <w:semiHidden/>
    <w:rsid w:val="00F21E4D"/>
    <w:pPr>
      <w:ind w:left="864"/>
    </w:pPr>
    <w:rPr>
      <w:rFonts w:cs="Arial"/>
      <w:sz w:val="18"/>
    </w:rPr>
  </w:style>
  <w:style w:type="paragraph" w:customStyle="1" w:styleId="pt1text1">
    <w:name w:val="pt1text1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cf2compfont2">
    <w:name w:val="pcf2compfont2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Indent2">
    <w:name w:val="Body Text Indent 2"/>
    <w:basedOn w:val="Normal0"/>
    <w:semiHidden/>
    <w:rsid w:val="00F21E4D"/>
    <w:pPr>
      <w:ind w:left="450"/>
    </w:pPr>
    <w:rPr>
      <w:snapToGrid w:val="0"/>
      <w:color w:val="000000"/>
    </w:rPr>
  </w:style>
  <w:style w:type="paragraph" w:styleId="BodyTextIndent3">
    <w:name w:val="Body Text Indent 3"/>
    <w:basedOn w:val="Normal0"/>
    <w:semiHidden/>
    <w:rsid w:val="00F21E4D"/>
    <w:pPr>
      <w:ind w:left="360"/>
    </w:pPr>
  </w:style>
  <w:style w:type="paragraph" w:customStyle="1" w:styleId="MyStyle">
    <w:name w:val="MyStyle"/>
    <w:basedOn w:val="BodyText"/>
    <w:rsid w:val="00F21E4D"/>
    <w:pPr>
      <w:spacing w:after="120"/>
      <w:ind w:left="720"/>
      <w:jc w:val="center"/>
    </w:pPr>
    <w:rPr>
      <w:rFonts w:ascii="Tahoma" w:hAnsi="Tahoma" w:cs="Times New Roma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0"/>
    <w:semiHidden/>
    <w:rsid w:val="00F21E4D"/>
    <w:rPr>
      <w:color w:val="FF0000"/>
    </w:rPr>
  </w:style>
  <w:style w:type="paragraph" w:customStyle="1" w:styleId="FooterLandscape">
    <w:name w:val="Footer Landscape"/>
    <w:basedOn w:val="Footer"/>
    <w:rsid w:val="00F21E4D"/>
    <w:pPr>
      <w:tabs>
        <w:tab w:val="clear" w:pos="5040"/>
        <w:tab w:val="clear" w:pos="10224"/>
        <w:tab w:val="center" w:pos="6480"/>
        <w:tab w:val="right" w:pos="12960"/>
      </w:tabs>
    </w:pPr>
  </w:style>
  <w:style w:type="paragraph" w:styleId="Caption">
    <w:name w:val="caption"/>
    <w:basedOn w:val="Normal0"/>
    <w:next w:val="Normal0"/>
    <w:qFormat/>
    <w:rsid w:val="00F21E4D"/>
    <w:pPr>
      <w:spacing w:before="120" w:after="120"/>
    </w:pPr>
    <w:rPr>
      <w:b/>
      <w:bCs/>
      <w:sz w:val="20"/>
    </w:rPr>
  </w:style>
  <w:style w:type="paragraph" w:styleId="NormalIndent">
    <w:name w:val="Normal Indent"/>
    <w:basedOn w:val="Normal0"/>
    <w:semiHidden/>
    <w:rsid w:val="00F21E4D"/>
    <w:pPr>
      <w:ind w:left="720" w:hanging="360"/>
    </w:pPr>
    <w:rPr>
      <w:sz w:val="20"/>
    </w:rPr>
  </w:style>
  <w:style w:type="paragraph" w:customStyle="1" w:styleId="2UnnumberedHeading">
    <w:name w:val="2 Unnumbered Heading"/>
    <w:basedOn w:val="Normal0"/>
    <w:rsid w:val="00F21E4D"/>
    <w:pPr>
      <w:widowControl w:val="0"/>
      <w:spacing w:before="200" w:after="120"/>
    </w:pPr>
    <w:rPr>
      <w:rFonts w:ascii="Bookman Old Style" w:hAnsi="Bookman Old Style"/>
      <w:b/>
      <w:sz w:val="20"/>
    </w:rPr>
  </w:style>
  <w:style w:type="paragraph" w:styleId="ListBullet3">
    <w:name w:val="List Bullet 3"/>
    <w:basedOn w:val="Normal0"/>
    <w:autoRedefine/>
    <w:semiHidden/>
    <w:rsid w:val="00F21E4D"/>
    <w:pPr>
      <w:numPr>
        <w:ilvl w:val="1"/>
        <w:numId w:val="10"/>
      </w:numPr>
      <w:spacing w:after="120"/>
    </w:pPr>
    <w:rPr>
      <w:rFonts w:ascii="Tahoma" w:hAnsi="Tahoma"/>
      <w:szCs w:val="24"/>
      <w:lang w:val="en-GB"/>
    </w:rPr>
  </w:style>
  <w:style w:type="paragraph" w:customStyle="1" w:styleId="Norm">
    <w:name w:val="Norm"/>
    <w:basedOn w:val="Normal0"/>
    <w:rsid w:val="00F21E4D"/>
    <w:pPr>
      <w:widowControl w:val="0"/>
      <w:ind w:left="720"/>
    </w:pPr>
    <w:rPr>
      <w:rFonts w:ascii="Times New Roman" w:hAnsi="Times New Roman"/>
      <w:sz w:val="20"/>
    </w:rPr>
  </w:style>
  <w:style w:type="paragraph" w:styleId="BalloonText">
    <w:name w:val="Balloon Text"/>
    <w:basedOn w:val="Normal0"/>
    <w:semiHidden/>
    <w:rsid w:val="00F21E4D"/>
    <w:rPr>
      <w:rFonts w:ascii="Tahoma" w:hAnsi="Tahoma" w:cs="Tahoma"/>
      <w:sz w:val="16"/>
      <w:szCs w:val="16"/>
    </w:rPr>
  </w:style>
  <w:style w:type="paragraph" w:customStyle="1" w:styleId="font0">
    <w:name w:val="font0"/>
    <w:basedOn w:val="Normal0"/>
    <w:rsid w:val="00F21E4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5">
    <w:name w:val="font5"/>
    <w:basedOn w:val="Normal0"/>
    <w:rsid w:val="00F21E4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font6">
    <w:name w:val="font6"/>
    <w:basedOn w:val="Normal0"/>
    <w:rsid w:val="00F21E4D"/>
    <w:pPr>
      <w:spacing w:before="100" w:beforeAutospacing="1" w:after="100" w:afterAutospacing="1"/>
    </w:pPr>
    <w:rPr>
      <w:rFonts w:eastAsia="Arial Unicode MS" w:cs="Arial"/>
      <w:i/>
      <w:iCs/>
      <w:sz w:val="20"/>
    </w:rPr>
  </w:style>
  <w:style w:type="paragraph" w:customStyle="1" w:styleId="xl24">
    <w:name w:val="xl24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6">
    <w:name w:val="xl26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27">
    <w:name w:val="xl27"/>
    <w:basedOn w:val="Normal0"/>
    <w:rsid w:val="00F21E4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</w:rPr>
  </w:style>
  <w:style w:type="paragraph" w:customStyle="1" w:styleId="xl28">
    <w:name w:val="xl28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Cs w:val="24"/>
    </w:rPr>
  </w:style>
  <w:style w:type="paragraph" w:customStyle="1" w:styleId="xl29">
    <w:name w:val="xl29"/>
    <w:basedOn w:val="Normal0"/>
    <w:rsid w:val="00F21E4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0">
    <w:name w:val="xl30"/>
    <w:basedOn w:val="Normal0"/>
    <w:rsid w:val="00F21E4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1">
    <w:name w:val="xl31"/>
    <w:basedOn w:val="Normal0"/>
    <w:rsid w:val="00F21E4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2">
    <w:name w:val="xl32"/>
    <w:basedOn w:val="Normal0"/>
    <w:rsid w:val="00F21E4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3">
    <w:name w:val="xl33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xl34">
    <w:name w:val="xl34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FF"/>
      <w:szCs w:val="24"/>
      <w:u w:val="single"/>
    </w:rPr>
  </w:style>
  <w:style w:type="paragraph" w:customStyle="1" w:styleId="xl35">
    <w:name w:val="xl35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6">
    <w:name w:val="xl36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7">
    <w:name w:val="xl37"/>
    <w:basedOn w:val="Normal0"/>
    <w:rsid w:val="00F21E4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8">
    <w:name w:val="xl38"/>
    <w:basedOn w:val="Normal0"/>
    <w:rsid w:val="00F21E4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szCs w:val="24"/>
    </w:rPr>
  </w:style>
  <w:style w:type="paragraph" w:customStyle="1" w:styleId="xl39">
    <w:name w:val="xl39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Cs w:val="24"/>
    </w:rPr>
  </w:style>
  <w:style w:type="paragraph" w:customStyle="1" w:styleId="xl40">
    <w:name w:val="xl40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</w:rPr>
  </w:style>
  <w:style w:type="paragraph" w:customStyle="1" w:styleId="xl41">
    <w:name w:val="xl41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Cs w:val="24"/>
    </w:rPr>
  </w:style>
  <w:style w:type="paragraph" w:customStyle="1" w:styleId="xl42">
    <w:name w:val="xl42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3">
    <w:name w:val="xl43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4">
    <w:name w:val="xl44"/>
    <w:basedOn w:val="Normal0"/>
    <w:rsid w:val="00F21E4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5">
    <w:name w:val="xl45"/>
    <w:basedOn w:val="Normal0"/>
    <w:rsid w:val="00F21E4D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6">
    <w:name w:val="xl46"/>
    <w:basedOn w:val="Normal0"/>
    <w:rsid w:val="00F21E4D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7">
    <w:name w:val="xl47"/>
    <w:basedOn w:val="Normal0"/>
    <w:rsid w:val="00F21E4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Cs w:val="24"/>
    </w:rPr>
  </w:style>
  <w:style w:type="paragraph" w:customStyle="1" w:styleId="xl48">
    <w:name w:val="xl48"/>
    <w:basedOn w:val="Normal0"/>
    <w:rsid w:val="00F21E4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9">
    <w:name w:val="xl49"/>
    <w:basedOn w:val="Normal0"/>
    <w:rsid w:val="00F21E4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0">
    <w:name w:val="xl50"/>
    <w:basedOn w:val="Normal0"/>
    <w:rsid w:val="00F21E4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1">
    <w:name w:val="xl51"/>
    <w:basedOn w:val="Normal0"/>
    <w:rsid w:val="00F21E4D"/>
    <w:pPr>
      <w:pBdr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refaceText">
    <w:name w:val="Preface Text"/>
    <w:basedOn w:val="Normal0"/>
    <w:rsid w:val="00F21E4D"/>
    <w:rPr>
      <w:rFonts w:ascii="Helv" w:hAnsi="Helv"/>
      <w:sz w:val="20"/>
    </w:rPr>
  </w:style>
  <w:style w:type="paragraph" w:customStyle="1" w:styleId="Indent2">
    <w:name w:val="Indent 2"/>
    <w:basedOn w:val="Normal0"/>
    <w:rsid w:val="00F21E4D"/>
    <w:pPr>
      <w:widowControl w:val="0"/>
      <w:ind w:left="1080"/>
    </w:pPr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semiHidden/>
    <w:rsid w:val="00F21E4D"/>
    <w:rPr>
      <w:sz w:val="16"/>
      <w:szCs w:val="16"/>
    </w:rPr>
  </w:style>
  <w:style w:type="paragraph" w:styleId="CommentText">
    <w:name w:val="annotation text"/>
    <w:basedOn w:val="Normal0"/>
    <w:semiHidden/>
    <w:rsid w:val="00F21E4D"/>
    <w:rPr>
      <w:rFonts w:ascii="Times New Roman" w:hAnsi="Times New Roman"/>
      <w:sz w:val="20"/>
    </w:rPr>
  </w:style>
  <w:style w:type="paragraph" w:styleId="CommentSubject">
    <w:name w:val="annotation subject"/>
    <w:basedOn w:val="CommentText"/>
    <w:next w:val="CommentText"/>
    <w:semiHidden/>
    <w:rsid w:val="00F21E4D"/>
    <w:rPr>
      <w:b/>
      <w:bCs/>
    </w:rPr>
  </w:style>
  <w:style w:type="paragraph" w:styleId="ListBullet">
    <w:name w:val="List Bullet"/>
    <w:basedOn w:val="Normal0"/>
    <w:autoRedefine/>
    <w:semiHidden/>
    <w:rsid w:val="00F21E4D"/>
    <w:pPr>
      <w:spacing w:before="120" w:after="120"/>
      <w:ind w:left="360" w:hanging="360"/>
    </w:pPr>
    <w:rPr>
      <w:rFonts w:ascii="Times New Roman" w:hAnsi="Times New Roman"/>
      <w:szCs w:val="24"/>
    </w:rPr>
  </w:style>
  <w:style w:type="paragraph" w:customStyle="1" w:styleId="mylist">
    <w:name w:val="mylist"/>
    <w:basedOn w:val="Normal0"/>
    <w:rsid w:val="00F21E4D"/>
    <w:pPr>
      <w:tabs>
        <w:tab w:val="num" w:pos="720"/>
      </w:tabs>
      <w:autoSpaceDE w:val="0"/>
      <w:autoSpaceDN w:val="0"/>
      <w:adjustRightInd w:val="0"/>
      <w:ind w:left="1100" w:hanging="380"/>
    </w:pPr>
    <w:rPr>
      <w:rFonts w:cs="Arial"/>
      <w:sz w:val="20"/>
    </w:rPr>
  </w:style>
  <w:style w:type="paragraph" w:customStyle="1" w:styleId="HereistheBody">
    <w:name w:val="Here is the Body"/>
    <w:basedOn w:val="BodyText"/>
    <w:rsid w:val="00F21E4D"/>
    <w:pPr>
      <w:spacing w:after="120"/>
      <w:ind w:left="720"/>
    </w:pPr>
    <w:rPr>
      <w:sz w:val="20"/>
    </w:rPr>
  </w:style>
  <w:style w:type="paragraph" w:customStyle="1" w:styleId="Red">
    <w:name w:val="Red"/>
    <w:basedOn w:val="Normal0"/>
    <w:rsid w:val="00F21E4D"/>
    <w:rPr>
      <w:color w:val="FF0000"/>
      <w:sz w:val="20"/>
    </w:rPr>
  </w:style>
  <w:style w:type="paragraph" w:customStyle="1" w:styleId="factor">
    <w:name w:val="factor"/>
    <w:basedOn w:val="Normal0"/>
    <w:rsid w:val="00F21E4D"/>
    <w:pPr>
      <w:tabs>
        <w:tab w:val="left" w:pos="3960"/>
      </w:tabs>
      <w:ind w:left="360" w:hanging="360"/>
    </w:pPr>
    <w:rPr>
      <w:sz w:val="20"/>
    </w:rPr>
  </w:style>
  <w:style w:type="paragraph" w:customStyle="1" w:styleId="ListBullet1">
    <w:name w:val="List Bullet 1"/>
    <w:basedOn w:val="BodyText"/>
    <w:rsid w:val="00F21E4D"/>
    <w:pPr>
      <w:numPr>
        <w:numId w:val="11"/>
      </w:numPr>
      <w:spacing w:after="120"/>
    </w:pPr>
    <w:rPr>
      <w:rFonts w:ascii="Verdana" w:hAnsi="Verdana" w:cs="Times New Roman"/>
      <w:sz w:val="20"/>
    </w:rPr>
  </w:style>
  <w:style w:type="paragraph" w:customStyle="1" w:styleId="tableentry">
    <w:name w:val="tableentry"/>
    <w:basedOn w:val="Normal0"/>
    <w:rsid w:val="00F21E4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TableEntry0">
    <w:name w:val="TableEntry"/>
    <w:basedOn w:val="Normal0"/>
    <w:rsid w:val="00F21E4D"/>
    <w:pPr>
      <w:keepNext/>
      <w:tabs>
        <w:tab w:val="left" w:pos="288"/>
        <w:tab w:val="left" w:pos="576"/>
        <w:tab w:val="left" w:pos="864"/>
        <w:tab w:val="left" w:pos="1152"/>
        <w:tab w:val="left" w:pos="1440"/>
      </w:tabs>
      <w:spacing w:before="40" w:after="4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B730D"/>
    <w:rPr>
      <w:rFonts w:ascii="Arial" w:hAnsi="Arial"/>
      <w:color w:val="000080"/>
      <w:sz w:val="16"/>
    </w:rPr>
  </w:style>
  <w:style w:type="paragraph" w:customStyle="1" w:styleId="TableNormal1">
    <w:name w:val="Table Normal1"/>
    <w:basedOn w:val="Normal0"/>
    <w:rsid w:val="00650B9D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styleId="ListParagraph">
    <w:name w:val="List Paragraph"/>
    <w:basedOn w:val="Normal0"/>
    <w:uiPriority w:val="34"/>
    <w:qFormat/>
    <w:rsid w:val="00BE37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EstiloCuerpo">
    <w:name w:val="Estilo +Cuerpo"/>
    <w:basedOn w:val="DefaultParagraphFont"/>
    <w:rsid w:val="008842FC"/>
    <w:rPr>
      <w:rFonts w:asciiTheme="minorHAnsi" w:hAnsiTheme="minorHAnsi"/>
      <w:sz w:val="24"/>
    </w:rPr>
  </w:style>
  <w:style w:type="character" w:customStyle="1" w:styleId="EstiloCuerpoNegrita">
    <w:name w:val="Estilo +Cuerpo Negrita"/>
    <w:basedOn w:val="DefaultParagraphFont"/>
    <w:rsid w:val="008842FC"/>
    <w:rPr>
      <w:rFonts w:asciiTheme="minorHAnsi" w:hAnsiTheme="minorHAnsi"/>
      <w:b/>
      <w:bCs/>
      <w:sz w:val="24"/>
    </w:rPr>
  </w:style>
  <w:style w:type="table" w:styleId="TableGrid">
    <w:name w:val="Table Grid"/>
    <w:basedOn w:val="TableNormal"/>
    <w:uiPriority w:val="59"/>
    <w:rsid w:val="00BC3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21" Type="http://schemas.openxmlformats.org/officeDocument/2006/relationships/image" Target="media/image6.emf"/><Relationship Id="rId34" Type="http://schemas.openxmlformats.org/officeDocument/2006/relationships/package" Target="embeddings/Microsoft_Visio_Drawing8.vsdx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5.vsdx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6.vsdx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%20and%20Settings\WCONNELLY\Local%20Settings\Temp\ProvenCourse%20Deliverable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ooltip xmlns="$ListId:Documents;">Functional Requirements Document</Tooltip>
    <Status xmlns="$ListId:Documents;">5</Status>
    <Label xmlns="$ListId:Documents;">FRD Template - General</Label>
    <Helper_x0020_ID xmlns="96e8b10d-4fcb-4fb9-814d-3bcad987d596">AR_1.4.1_Functional Requirements Template ISV.docx</Helper_x0020_ID>
    <Renamed xmlns="96e8b10d-4fcb-4fb9-814d-3bcad987d596">English</Renamed>
    <English_x0020_Doc_x0020_ID xmlns="96e8b10d-4fcb-4fb9-814d-3bcad987d596" xsi:nil="true"/>
    <DocVersion xmlns="96e8b10d-4fcb-4fb9-814d-3bcad987d596">3.2</Doc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3F9B-5672-43C4-9B86-A8F1028FB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6C97F-6FA2-4BC4-A0EF-5C157D52E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9FFC0F-0A51-4548-9744-3F93E08B42DF}">
  <ds:schemaRefs>
    <ds:schemaRef ds:uri="http://schemas.microsoft.com/office/2006/metadata/properties"/>
    <ds:schemaRef ds:uri="$ListId:Documents;"/>
    <ds:schemaRef ds:uri="96e8b10d-4fcb-4fb9-814d-3bcad987d596"/>
  </ds:schemaRefs>
</ds:datastoreItem>
</file>

<file path=customXml/itemProps4.xml><?xml version="1.0" encoding="utf-8"?>
<ds:datastoreItem xmlns:ds="http://schemas.openxmlformats.org/officeDocument/2006/customXml" ds:itemID="{C14ECAAB-7085-A24C-B5B4-4D438DBF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 and Settings\WCONNELLY\Local Settings\Temp\ProvenCourse Deliverable Word Template.dot</Template>
  <TotalTime>441</TotalTime>
  <Pages>11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- General</vt:lpstr>
    </vt:vector>
  </TitlesOfParts>
  <Company>BearingPoint, Inc.</Company>
  <LinksUpToDate>false</LinksUpToDate>
  <CharactersWithSpaces>9704</CharactersWithSpaces>
  <SharedDoc>false</SharedDoc>
  <HLinks>
    <vt:vector size="390" baseType="variant">
      <vt:variant>
        <vt:i4>3997796</vt:i4>
      </vt:variant>
      <vt:variant>
        <vt:i4>546</vt:i4>
      </vt:variant>
      <vt:variant>
        <vt:i4>0</vt:i4>
      </vt:variant>
      <vt:variant>
        <vt:i4>5</vt:i4>
      </vt:variant>
      <vt:variant>
        <vt:lpwstr>http://www.thematrixonline.com/</vt:lpwstr>
      </vt:variant>
      <vt:variant>
        <vt:lpwstr/>
      </vt:variant>
      <vt:variant>
        <vt:i4>5308447</vt:i4>
      </vt:variant>
      <vt:variant>
        <vt:i4>543</vt:i4>
      </vt:variant>
      <vt:variant>
        <vt:i4>0</vt:i4>
      </vt:variant>
      <vt:variant>
        <vt:i4>5</vt:i4>
      </vt:variant>
      <vt:variant>
        <vt:lpwstr>http://www.moviefone.com/</vt:lpwstr>
      </vt:variant>
      <vt:variant>
        <vt:lpwstr/>
      </vt:variant>
      <vt:variant>
        <vt:i4>6357067</vt:i4>
      </vt:variant>
      <vt:variant>
        <vt:i4>483</vt:i4>
      </vt:variant>
      <vt:variant>
        <vt:i4>0</vt:i4>
      </vt:variant>
      <vt:variant>
        <vt:i4>5</vt:i4>
      </vt:variant>
      <vt:variant>
        <vt:lpwstr>mailto:Bob@aol.com</vt:lpwstr>
      </vt:variant>
      <vt:variant>
        <vt:lpwstr/>
      </vt:variant>
      <vt:variant>
        <vt:i4>2752532</vt:i4>
      </vt:variant>
      <vt:variant>
        <vt:i4>480</vt:i4>
      </vt:variant>
      <vt:variant>
        <vt:i4>0</vt:i4>
      </vt:variant>
      <vt:variant>
        <vt:i4>5</vt:i4>
      </vt:variant>
      <vt:variant>
        <vt:lpwstr>mailto:bob@netscape.com</vt:lpwstr>
      </vt:variant>
      <vt:variant>
        <vt:lpwstr/>
      </vt:variant>
      <vt:variant>
        <vt:i4>3538968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_Business_Requirements_Definition</vt:lpwstr>
      </vt:variant>
      <vt:variant>
        <vt:i4>1245208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_Project_Approach</vt:lpwstr>
      </vt:variant>
      <vt:variant>
        <vt:i4>1507350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_Project_Overview</vt:lpwstr>
      </vt:variant>
      <vt:variant>
        <vt:i4>1835053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  <vt:variant>
        <vt:i4>1179699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_Toc72166435</vt:lpwstr>
      </vt:variant>
      <vt:variant>
        <vt:i4>1245235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_Toc72166434</vt:lpwstr>
      </vt:variant>
      <vt:variant>
        <vt:i4>1310771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_Toc72166433</vt:lpwstr>
      </vt:variant>
      <vt:variant>
        <vt:i4>1376307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_Toc72166432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_Toc72166431</vt:lpwstr>
      </vt:variant>
      <vt:variant>
        <vt:i4>1507379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_Toc72166430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_Toc72166429</vt:lpwstr>
      </vt:variant>
      <vt:variant>
        <vt:i4>2031666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_Toc72166428</vt:lpwstr>
      </vt:variant>
      <vt:variant>
        <vt:i4>1048626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_Toc72166427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_Toc72166426</vt:lpwstr>
      </vt:variant>
      <vt:variant>
        <vt:i4>1179698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_Toc72166425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_Toc72166424</vt:lpwstr>
      </vt:variant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_Toc72166423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_Toc72166422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_Toc72166421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_Toc72166420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_Toc72166419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_Toc72166418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_Toc72166417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_Toc72166416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_Toc72166415</vt:lpwstr>
      </vt:variant>
      <vt:variant>
        <vt:i4>1245233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_Toc72166414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_Toc72166413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_Toc72166412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_Toc72166411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_Toc72166410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_Toc72166409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_Toc72166408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_Toc72166407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_Toc72166406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_Toc72166405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_Toc72166404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_Toc72166403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_Toc72166402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_Toc72166401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_Toc72166400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_Toc72166399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_Toc72166398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_Toc72166397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_Toc72166396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_Toc72166395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_Toc72166394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_Toc72166393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_Toc72166392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_Toc72166391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_Toc72166390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_Toc72166389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_Toc72166388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_Toc72166387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_Toc72166386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_Toc72166385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_Toc72166384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_Toc72166383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_Toc72166382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_Toc72166381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_Toc72166380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_Toc72166379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- General</dc:title>
  <dc:subject>[Project Name]</dc:subject>
  <dc:creator>Colin Silveira</dc:creator>
  <cp:keywords/>
  <dc:description/>
  <cp:lastModifiedBy>Shadrack Kioko</cp:lastModifiedBy>
  <cp:revision>35</cp:revision>
  <cp:lastPrinted>2018-08-03T07:11:00Z</cp:lastPrinted>
  <dcterms:created xsi:type="dcterms:W3CDTF">2018-08-01T11:43:00Z</dcterms:created>
  <dcterms:modified xsi:type="dcterms:W3CDTF">2019-03-04T03:33:00Z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0x010100D07538E849312241B2E0D7DF9DC456EB</vt:lpwstr>
  </property>
  <property fmtid="{D5CDD505-2E9C-101B-9397-08002B2CF9AE}" pid="3" name="Order">
    <vt:r8>79100</vt:r8>
  </property>
  <property fmtid="{D5CDD505-2E9C-101B-9397-08002B2CF9AE}" pid="4" name="Phase">
    <vt:lpwstr>Analysis</vt:lpwstr>
  </property>
  <property fmtid="{D5CDD505-2E9C-101B-9397-08002B2CF9AE}" pid="5" name="Status">
    <vt:lpwstr>Packaged for TAP</vt:lpwstr>
  </property>
  <property fmtid="{D5CDD505-2E9C-101B-9397-08002B2CF9AE}" pid="6" name="Author0">
    <vt:lpwstr/>
  </property>
  <property fmtid="{D5CDD505-2E9C-101B-9397-08002B2CF9AE}" pid="7" name="Document Type">
    <vt:lpwstr>Parent Doc</vt:lpwstr>
  </property>
  <property fmtid="{D5CDD505-2E9C-101B-9397-08002B2CF9AE}" pid="8" name="File Group">
    <vt:lpwstr>1.4.1</vt:lpwstr>
  </property>
  <property fmtid="{D5CDD505-2E9C-101B-9397-08002B2CF9AE}" pid="9" name="Project Type">
    <vt:lpwstr>EnterpriseStandardMajor Upgrade</vt:lpwstr>
  </property>
  <property fmtid="{D5CDD505-2E9C-101B-9397-08002B2CF9AE}" pid="10" name="Product">
    <vt:lpwstr>AXGPNAVSLCRM</vt:lpwstr>
  </property>
  <property fmtid="{D5CDD505-2E9C-101B-9397-08002B2CF9AE}" pid="11" name="Deliverable">
    <vt:lpwstr>true</vt:lpwstr>
  </property>
</Properties>
</file>